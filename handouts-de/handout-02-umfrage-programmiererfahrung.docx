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Wenn Erfahrungen: Welche 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4B7" w:rsidRDefault="00A624B7" w:rsidP="0006793C">
      <w:pPr>
        <w:spacing w:after="0" w:line="240" w:lineRule="auto"/>
      </w:pPr>
      <w:r>
        <w:separator/>
      </w:r>
    </w:p>
  </w:endnote>
  <w:endnote w:type="continuationSeparator" w:id="0">
    <w:p w:rsidR="00A624B7" w:rsidRDefault="00A624B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E7E63" w:rsidRDefault="00AE7E63" w:rsidP="00AE7E63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AE7E6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AE7E63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AE7E6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4B7" w:rsidRDefault="00A624B7" w:rsidP="0006793C">
      <w:pPr>
        <w:spacing w:after="0" w:line="240" w:lineRule="auto"/>
      </w:pPr>
      <w:r>
        <w:separator/>
      </w:r>
    </w:p>
  </w:footnote>
  <w:footnote w:type="continuationSeparator" w:id="0">
    <w:p w:rsidR="00A624B7" w:rsidRDefault="00A624B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AE7E63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E2" w:rsidRDefault="00A76C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099E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37540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507F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C5"/>
    <w:rsid w:val="005F32EF"/>
    <w:rsid w:val="005F3BC2"/>
    <w:rsid w:val="005F534C"/>
    <w:rsid w:val="005F6400"/>
    <w:rsid w:val="00600C30"/>
    <w:rsid w:val="00601A55"/>
    <w:rsid w:val="006023F0"/>
    <w:rsid w:val="00604A9B"/>
    <w:rsid w:val="006077BC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DC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55CE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AF6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4B7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6CE2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1CB8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E7E6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84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2B4D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CE2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CE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5AE59-70E1-4551-A914-06A9E639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492</cp:revision>
  <cp:lastPrinted>2011-02-22T08:31:00Z</cp:lastPrinted>
  <dcterms:created xsi:type="dcterms:W3CDTF">2010-08-28T19:53:00Z</dcterms:created>
  <dcterms:modified xsi:type="dcterms:W3CDTF">2012-10-01T20:52:00Z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