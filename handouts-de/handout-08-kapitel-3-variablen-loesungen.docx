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8EB" w:rsidRDefault="00FD48EB" w:rsidP="00FD48EB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>
        <w:rPr>
          <w:sz w:val="44"/>
        </w:rPr>
        <w:t>3</w:t>
      </w:r>
      <w:r w:rsidRPr="005A617E">
        <w:rPr>
          <w:sz w:val="44"/>
        </w:rPr>
        <w:t xml:space="preserve">: </w:t>
      </w:r>
      <w:r>
        <w:rPr>
          <w:sz w:val="44"/>
        </w:rPr>
        <w:t>Variablen (Lösungen)</w:t>
      </w:r>
    </w:p>
    <w:p w:rsidR="00FD48EB" w:rsidRDefault="00FD48EB" w:rsidP="00FD48EB">
      <w:pPr>
        <w:pStyle w:val="Aufgabe"/>
      </w:pPr>
      <w:r>
        <w:t>Lösung zu Aufgabe 21: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FD48EB" w:rsidRPr="00890E7A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>
      <w:r>
        <w:br w:type="page"/>
      </w:r>
    </w:p>
    <w:p w:rsidR="00FD48EB" w:rsidRDefault="00FD48EB" w:rsidP="00FD48EB">
      <w:pPr>
        <w:pStyle w:val="Aufgabe"/>
      </w:pPr>
      <w:r>
        <w:lastRenderedPageBreak/>
        <w:t>Lösung zu Aufgabe 22: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>public class MyKara extends Kara {</w:t>
      </w:r>
    </w:p>
    <w:p w:rsidR="00FD48EB" w:rsidRPr="00553525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53525"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t xml:space="preserve">    </w:t>
      </w:r>
      <w:r w:rsidRPr="00534020">
        <w:rPr>
          <w:lang w:val="en-US"/>
        </w:rPr>
        <w:t>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removeLeaf();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 else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9B0451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rPr>
          <w:rFonts w:asciiTheme="majorHAnsi" w:hAnsiTheme="majorHAnsi"/>
          <w:b/>
          <w:i/>
          <w:smallCaps/>
          <w:u w:val="single"/>
        </w:rPr>
      </w:pPr>
    </w:p>
    <w:p w:rsidR="00FD48EB" w:rsidRPr="00553525" w:rsidRDefault="00FD48EB" w:rsidP="00FD48EB">
      <w:pPr>
        <w:pStyle w:val="Aufgabe"/>
      </w:pPr>
      <w:r w:rsidRPr="00553525">
        <w:lastRenderedPageBreak/>
        <w:t>Lösung zu Aufgabe 23: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FD48EB" w:rsidRPr="00534020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>
        <w:t>putLeaf();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havePutLeaf = !havePutLeaf;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FD48EB" w:rsidRDefault="00FD48EB" w:rsidP="00FD48EB"/>
    <w:p w:rsidR="00FD48EB" w:rsidRDefault="00FD48EB" w:rsidP="00FD48EB">
      <w:pPr>
        <w:pStyle w:val="Aufgabe"/>
      </w:pPr>
      <w:r>
        <w:lastRenderedPageBreak/>
        <w:t>Lösung zu Aufgabe 24:</w:t>
      </w:r>
    </w:p>
    <w:p w:rsidR="00FD48EB" w:rsidRPr="00B67CC3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67CC3">
        <w:rPr>
          <w:lang w:val="en-US"/>
        </w:rPr>
        <w:t>public class MyKara extends Kara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67CC3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FD48EB" w:rsidRPr="00BF2F1D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FD48EB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FD48EB" w:rsidRPr="00296286" w:rsidRDefault="00FD48EB" w:rsidP="00FD48EB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FD48EB" w:rsidRDefault="00EC6BB2" w:rsidP="00FD48EB"/>
    <w:sectPr w:rsidR="00EC6BB2" w:rsidRPr="00FD48EB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7F5" w:rsidRDefault="00C947F5" w:rsidP="0006793C">
      <w:pPr>
        <w:spacing w:after="0" w:line="240" w:lineRule="auto"/>
      </w:pPr>
      <w:r>
        <w:separator/>
      </w:r>
    </w:p>
  </w:endnote>
  <w:endnote w:type="continuationSeparator" w:id="0">
    <w:p w:rsidR="00C947F5" w:rsidRDefault="00C947F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245711" w:rsidRDefault="00245711" w:rsidP="00245711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24571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245711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245711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7F5" w:rsidRDefault="00C947F5" w:rsidP="0006793C">
      <w:pPr>
        <w:spacing w:after="0" w:line="240" w:lineRule="auto"/>
      </w:pPr>
      <w:r>
        <w:separator/>
      </w:r>
    </w:p>
  </w:footnote>
  <w:footnote w:type="continuationSeparator" w:id="0">
    <w:p w:rsidR="00C947F5" w:rsidRDefault="00C947F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245711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CC3" w:rsidRDefault="00B67CC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711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217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91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CDC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2A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45A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37538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67CC3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5683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7F5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0341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4A0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48EB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CCA5E-BD15-41E1-80B1-860FF510F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601</cp:revision>
  <cp:lastPrinted>2011-03-07T23:07:00Z</cp:lastPrinted>
  <dcterms:created xsi:type="dcterms:W3CDTF">2010-08-28T19:53:00Z</dcterms:created>
  <dcterms:modified xsi:type="dcterms:W3CDTF">2012-10-01T20:53:00Z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