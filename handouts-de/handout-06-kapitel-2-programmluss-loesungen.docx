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7F" w:rsidRDefault="00002F7F" w:rsidP="00002F7F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2</w:t>
      </w:r>
      <w:r w:rsidRPr="005A617E">
        <w:rPr>
          <w:sz w:val="44"/>
        </w:rPr>
        <w:t xml:space="preserve">: </w:t>
      </w:r>
      <w:r>
        <w:rPr>
          <w:sz w:val="44"/>
        </w:rPr>
        <w:t>Programmfluss (Lösungen)</w:t>
      </w:r>
    </w:p>
    <w:p w:rsidR="00002F7F" w:rsidRDefault="00002F7F" w:rsidP="00002F7F">
      <w:pPr>
        <w:pStyle w:val="Aufgabe"/>
      </w:pPr>
      <w:r>
        <w:t>Lösung zu Aufgabe 9: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244DE9">
        <w:rPr>
          <w:lang w:val="en-US"/>
        </w:rPr>
        <w:t>public void act()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Pr="00244DE9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/>
    <w:p w:rsidR="00002F7F" w:rsidRDefault="00002F7F" w:rsidP="00002F7F">
      <w:pPr>
        <w:pStyle w:val="Aufgabe"/>
      </w:pPr>
      <w:r>
        <w:t>Lösung zu Aufgabe 11: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Pr="0000350F" w:rsidRDefault="00002F7F" w:rsidP="00002F7F"/>
    <w:p w:rsidR="00002F7F" w:rsidRPr="0000350F" w:rsidRDefault="00002F7F" w:rsidP="00002F7F"/>
    <w:p w:rsidR="00002F7F" w:rsidRPr="0000350F" w:rsidRDefault="00002F7F" w:rsidP="00002F7F">
      <w:pPr>
        <w:pStyle w:val="Aufgabe"/>
      </w:pPr>
      <w:r w:rsidRPr="0000350F">
        <w:t>Lösung zu Aufgabe 12: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&amp;&amp; 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putLeaf();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lastRenderedPageBreak/>
        <w:t>Lösung zu Aufgabe 13: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(treeLeft() || 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14: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07D36">
        <w:tab/>
      </w:r>
      <w:r w:rsidRPr="00407D36">
        <w:tab/>
      </w:r>
      <w:r w:rsidRPr="00002F7F">
        <w:rPr>
          <w:lang w:val="en-US"/>
        </w:rPr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putLeaf();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407D36">
        <w:t>move();</w:t>
      </w:r>
    </w:p>
    <w:p w:rsidR="00002F7F" w:rsidRPr="00407D36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15: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F74765">
        <w:rPr>
          <w:lang w:val="en-US"/>
        </w:rPr>
        <w:t>} else {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  <w:t>turnRight();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</w:r>
      <w:r w:rsidRPr="00F74765">
        <w:rPr>
          <w:lang w:val="en-US"/>
        </w:rPr>
        <w:tab/>
      </w:r>
      <w:r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16: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F74765"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74765">
        <w:tab/>
      </w:r>
      <w:r w:rsidRPr="00F74765">
        <w:tab/>
      </w:r>
      <w:r w:rsidRPr="00002F7F">
        <w:rPr>
          <w:lang w:val="en-US"/>
        </w:rPr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findNextLeaf();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F74765" w:rsidRPr="00002F7F" w:rsidRDefault="00F74765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  <w:bookmarkStart w:id="0" w:name="_GoBack"/>
      <w:bookmarkEnd w:id="0"/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findNextLeaf() {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F74765">
        <w:rPr>
          <w:lang w:val="en-US"/>
        </w:rPr>
        <w:t>// look for leaf in front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F74765">
        <w:rPr>
          <w:lang w:val="en-US"/>
        </w:rPr>
        <w:tab/>
      </w:r>
      <w:r w:rsidRPr="00F74765">
        <w:rPr>
          <w:lang w:val="en-US"/>
        </w:rPr>
        <w:tab/>
      </w:r>
      <w:r>
        <w:t>// (erst mal vorne schauen)</w:t>
      </w:r>
    </w:p>
    <w:p w:rsidR="00002F7F" w:rsidRPr="00F74765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F74765"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F74765">
        <w:tab/>
      </w:r>
      <w:r w:rsidRPr="00F74765">
        <w:tab/>
      </w:r>
      <w:r w:rsidRPr="00002F7F">
        <w:rPr>
          <w:lang w:val="en-US"/>
        </w:rPr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in front, go back and look left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(kein Blatt vorne, also zurueck und links schauen)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leaf left; leaf must be on right side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// (links ist auch kein Blatt; dann muss es rechts liegen)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002F7F">
        <w:rPr>
          <w:lang w:val="en-US"/>
        </w:rPr>
        <w:t>turnAndGoBack();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turnAndGoBack()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18: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(!onLeaf())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goAroundTree();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// Found leaf --&gt; eat it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removeLeaf();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goAroundTree()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(treeRight())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Default="00002F7F" w:rsidP="00002F7F">
      <w:pPr>
        <w:pStyle w:val="Aufgabe"/>
      </w:pPr>
      <w:r>
        <w:t>Lösung zu Aufgabe 19: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while (treeFront())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oneStepUp();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stop();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oneStepUp() {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>
      <w:r>
        <w:br w:type="page"/>
      </w:r>
    </w:p>
    <w:p w:rsidR="00002F7F" w:rsidRDefault="00002F7F" w:rsidP="00002F7F">
      <w:pPr>
        <w:pStyle w:val="Aufgabe"/>
      </w:pPr>
      <w:r>
        <w:lastRenderedPageBreak/>
        <w:t>Lösung zu Aufgabe 20: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002F7F">
        <w:rPr>
          <w:lang w:val="en-US"/>
        </w:rPr>
        <w:t>public void act()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makeOneStep();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}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  <w:t>public void makeOneStep()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if (!treeRight())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right --&gt; go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turnRight();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there is a tree right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(!treeFront())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in front --&gt; move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 and front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if (!treeLeft())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no tree left --&gt; go left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turnLeft();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move();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} else {</w:t>
      </w:r>
    </w:p>
    <w:p w:rsidR="00002F7F" w:rsidRP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  <w:t>// trees right, front and left: dead end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 w:rsidRPr="00002F7F">
        <w:rPr>
          <w:lang w:val="en-US"/>
        </w:rPr>
        <w:tab/>
      </w:r>
      <w:r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02F7F" w:rsidRDefault="00002F7F" w:rsidP="00002F7F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02F7F" w:rsidRDefault="00002F7F" w:rsidP="00002F7F"/>
    <w:p w:rsidR="00002F7F" w:rsidRPr="00296286" w:rsidRDefault="00002F7F" w:rsidP="00002F7F"/>
    <w:p w:rsidR="009E72A8" w:rsidRPr="00002F7F" w:rsidRDefault="009E72A8" w:rsidP="00002F7F"/>
    <w:sectPr w:rsidR="009E72A8" w:rsidRPr="00002F7F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666" w:rsidRDefault="009E5666" w:rsidP="0006793C">
      <w:pPr>
        <w:spacing w:after="0" w:line="240" w:lineRule="auto"/>
      </w:pPr>
      <w:r>
        <w:separator/>
      </w:r>
    </w:p>
  </w:endnote>
  <w:endnote w:type="continuationSeparator" w:id="0">
    <w:p w:rsidR="009E5666" w:rsidRDefault="009E566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E11D8A" w:rsidRDefault="00472772" w:rsidP="00E11D8A">
    <w:pPr>
      <w:pStyle w:val="Fuzeile"/>
    </w:pPr>
    <w:r w:rsidRPr="00E11D8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666" w:rsidRDefault="009E5666" w:rsidP="0006793C">
      <w:pPr>
        <w:spacing w:after="0" w:line="240" w:lineRule="auto"/>
      </w:pPr>
      <w:r>
        <w:separator/>
      </w:r>
    </w:p>
  </w:footnote>
  <w:footnote w:type="continuationSeparator" w:id="0">
    <w:p w:rsidR="009E5666" w:rsidRDefault="009E566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F74765">
      <w:t>3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2F7F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457A9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113"/>
    <w:rsid w:val="008D431A"/>
    <w:rsid w:val="008D4952"/>
    <w:rsid w:val="008D4A30"/>
    <w:rsid w:val="008D53AF"/>
    <w:rsid w:val="008D5A8E"/>
    <w:rsid w:val="008E00D8"/>
    <w:rsid w:val="008E04B7"/>
    <w:rsid w:val="008E0CF2"/>
    <w:rsid w:val="008E18B5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5666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4765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B604E-69C5-47CD-9DF0-85C4BD3A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600</cp:revision>
  <cp:lastPrinted>2011-02-21T13:52:00Z</cp:lastPrinted>
  <dcterms:created xsi:type="dcterms:W3CDTF">2010-08-28T19:53:00Z</dcterms:created>
  <dcterms:modified xsi:type="dcterms:W3CDTF">2012-10-01T10:14:00Z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