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7F" w:rsidRDefault="00002F7F" w:rsidP="00002F7F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2</w:t>
      </w:r>
      <w:r w:rsidRPr="005A617E">
        <w:rPr>
          <w:sz w:val="44"/>
        </w:rPr>
        <w:t xml:space="preserve">: </w:t>
      </w:r>
      <w:r>
        <w:rPr>
          <w:sz w:val="44"/>
        </w:rPr>
        <w:t>Programmfluss (Lösungen)</w:t>
      </w:r>
    </w:p>
    <w:p w:rsidR="00002F7F" w:rsidRDefault="00002F7F" w:rsidP="00002F7F">
      <w:pPr>
        <w:pStyle w:val="Aufgabe"/>
      </w:pPr>
      <w:r>
        <w:t>Lösung zu Aufgabe 9: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/>
    <w:p w:rsidR="00002F7F" w:rsidRDefault="00002F7F" w:rsidP="00002F7F">
      <w:pPr>
        <w:pStyle w:val="Aufgabe"/>
      </w:pPr>
      <w:r>
        <w:t>Lösung zu Aufgabe 11: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Pr="0000350F" w:rsidRDefault="00002F7F" w:rsidP="00002F7F"/>
    <w:p w:rsidR="00002F7F" w:rsidRPr="0000350F" w:rsidRDefault="00002F7F" w:rsidP="00002F7F"/>
    <w:p w:rsidR="00002F7F" w:rsidRPr="0000350F" w:rsidRDefault="00002F7F" w:rsidP="00002F7F">
      <w:pPr>
        <w:pStyle w:val="Aufgabe"/>
      </w:pPr>
      <w:r w:rsidRPr="0000350F">
        <w:t>Lösung zu Aufgabe 12: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&amp;&amp; 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putLeaf();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lastRenderedPageBreak/>
        <w:t>Lösung zu Aufgabe 13: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|| 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14: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7D36">
        <w:tab/>
      </w:r>
      <w:r w:rsidRPr="00407D36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407D36">
        <w:t>move();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15: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71045E">
        <w:t>} else {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71045E">
        <w:tab/>
      </w:r>
      <w:r w:rsidRPr="0071045E">
        <w:tab/>
      </w:r>
      <w:r w:rsidRPr="0071045E">
        <w:tab/>
      </w:r>
      <w:r w:rsidRPr="0071045E">
        <w:tab/>
      </w:r>
      <w:r w:rsidRPr="0071045E">
        <w:tab/>
        <w:t>turnRight();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71045E">
        <w:tab/>
      </w:r>
      <w:r w:rsidRPr="0071045E">
        <w:tab/>
      </w:r>
      <w:r w:rsidRPr="0071045E">
        <w:tab/>
      </w:r>
      <w:r w:rsidRPr="0071045E">
        <w:tab/>
      </w:r>
      <w:r w:rsidRPr="0071045E"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71045E">
        <w:tab/>
      </w:r>
      <w:r w:rsidRPr="0071045E">
        <w:tab/>
      </w:r>
      <w:r w:rsidRPr="0071045E">
        <w:tab/>
      </w:r>
      <w:r w:rsidRPr="0071045E">
        <w:tab/>
      </w:r>
      <w:r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16: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71045E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1045E">
        <w:rPr>
          <w:lang w:val="en-US"/>
        </w:rPr>
        <w:tab/>
      </w:r>
      <w:r w:rsidRPr="0071045E">
        <w:rPr>
          <w:lang w:val="en-US"/>
        </w:rPr>
        <w:tab/>
      </w:r>
      <w:r w:rsidRPr="00002F7F">
        <w:rPr>
          <w:lang w:val="en-US"/>
        </w:rPr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findNextLeaf();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F74765" w:rsidRPr="00002F7F" w:rsidRDefault="00F74765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findNextLeaf() {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F74765">
        <w:rPr>
          <w:lang w:val="en-US"/>
        </w:rPr>
        <w:t>// look for leaf in front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F74765">
        <w:rPr>
          <w:lang w:val="en-US"/>
        </w:rPr>
        <w:tab/>
      </w:r>
      <w:r w:rsidRPr="00F74765">
        <w:rPr>
          <w:lang w:val="en-US"/>
        </w:rPr>
        <w:tab/>
      </w:r>
      <w:r>
        <w:t>// (erst mal vorne schauen)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F74765"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74765">
        <w:tab/>
      </w:r>
      <w:r w:rsidRPr="00F74765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in front, go back and look left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(kein Blatt vorne, also zurueck und links schauen)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left; leaf must be on right side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(links ist auch kein Blatt; dann muss es rechts liegen)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turnAndGoBack()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18: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goAroundTree();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// Found leaf --&gt; eat it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goAroundTree()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19: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oneStepUp();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oneStepUp()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20: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makeOneStep();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makeOneStep()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right --&gt; go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there is a tree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in front --&gt; move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 and front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left --&gt; go left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right, front and left: dead end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Pr="00296286" w:rsidRDefault="00002F7F" w:rsidP="00002F7F"/>
    <w:p w:rsidR="009E72A8" w:rsidRPr="00002F7F" w:rsidRDefault="009E72A8" w:rsidP="00002F7F"/>
    <w:sectPr w:rsidR="009E72A8" w:rsidRPr="00002F7F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B53" w:rsidRDefault="001C1B53" w:rsidP="0006793C">
      <w:pPr>
        <w:spacing w:after="0" w:line="240" w:lineRule="auto"/>
      </w:pPr>
      <w:r>
        <w:separator/>
      </w:r>
    </w:p>
  </w:endnote>
  <w:endnote w:type="continuationSeparator" w:id="0">
    <w:p w:rsidR="001C1B53" w:rsidRDefault="001C1B5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7D4EDD" w:rsidRDefault="007D4EDD" w:rsidP="007D4EDD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7D4ED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7D4EDD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7D4ED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B53" w:rsidRDefault="001C1B53" w:rsidP="0006793C">
      <w:pPr>
        <w:spacing w:after="0" w:line="240" w:lineRule="auto"/>
      </w:pPr>
      <w:r>
        <w:separator/>
      </w:r>
    </w:p>
  </w:footnote>
  <w:footnote w:type="continuationSeparator" w:id="0">
    <w:p w:rsidR="001C1B53" w:rsidRDefault="001C1B5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7D4EDD">
      <w:t>1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2F7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1B53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C41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457A9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812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45E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D4EDD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AAE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113"/>
    <w:rsid w:val="008D431A"/>
    <w:rsid w:val="008D4952"/>
    <w:rsid w:val="008D4A30"/>
    <w:rsid w:val="008D53AF"/>
    <w:rsid w:val="008D5A8E"/>
    <w:rsid w:val="008E00D8"/>
    <w:rsid w:val="008E04B7"/>
    <w:rsid w:val="008E0CF2"/>
    <w:rsid w:val="008E18B5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5666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AF7CEE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08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4765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2D0FB-F21A-4103-8FEA-C7923458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604</cp:revision>
  <cp:lastPrinted>2011-02-21T13:52:00Z</cp:lastPrinted>
  <dcterms:created xsi:type="dcterms:W3CDTF">2010-08-28T19:53:00Z</dcterms:created>
  <dcterms:modified xsi:type="dcterms:W3CDTF">2012-10-01T20:53:00Z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