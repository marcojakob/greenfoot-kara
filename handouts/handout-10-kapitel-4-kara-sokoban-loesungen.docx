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8FD" w:rsidRDefault="001828FD" w:rsidP="001828FD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>
        <w:rPr>
          <w:sz w:val="44"/>
        </w:rPr>
        <w:t xml:space="preserve">4: Kara </w:t>
      </w:r>
      <w:proofErr w:type="spellStart"/>
      <w:r>
        <w:rPr>
          <w:sz w:val="44"/>
        </w:rPr>
        <w:t>Sokoban</w:t>
      </w:r>
      <w:proofErr w:type="spellEnd"/>
      <w:r>
        <w:rPr>
          <w:sz w:val="44"/>
        </w:rPr>
        <w:t xml:space="preserve"> (Lösungen)</w:t>
      </w:r>
    </w:p>
    <w:p w:rsidR="001828FD" w:rsidRDefault="001828FD" w:rsidP="001828FD">
      <w:pPr>
        <w:pStyle w:val="Aufgabe"/>
      </w:pPr>
      <w:r>
        <w:t>Lösung für das fertige Spiel (von Aufgabe 26 bis 34):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>public class MyKara extends KaraSokoban {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 xml:space="preserve">    int counter = 0;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public void act() {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String key = getKey();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(key.equals("right")) {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setDirectionRight();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tryToMove();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(key.equals("down")) {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setDirectionDown();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tryToMove();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(key.equals("left")) {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setDirectionLeft();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tryToMove();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(key.equals("up")) {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setDirectionUp();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tryToMove();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}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>
        <w:rPr>
          <w:lang w:val="en-GB"/>
        </w:rPr>
        <w:tab/>
      </w:r>
      <w:r w:rsidRPr="0014146D">
        <w:rPr>
          <w:lang w:val="en-GB"/>
        </w:rPr>
        <w:t>/**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 xml:space="preserve"> * Kara makes one step. This method first tests if Kara can move or if he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 xml:space="preserve"> * has to move a mushroom first.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4146D">
        <w:rPr>
          <w:lang w:val="en-GB"/>
        </w:rPr>
        <w:tab/>
        <w:t xml:space="preserve"> </w:t>
      </w:r>
      <w:r w:rsidRPr="0014146D">
        <w:t>* &lt;p&gt;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4146D">
        <w:tab/>
        <w:t xml:space="preserve"> * 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4146D">
        <w:tab/>
        <w:t xml:space="preserve"> * Kara macht einen Schritt. Diese Methode schaut zuerst, ob sich Kara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4146D">
        <w:tab/>
        <w:t xml:space="preserve"> * bewegen kann oder ob er zuerst noch einen Pilz schieben muss.</w:t>
      </w:r>
    </w:p>
    <w:p w:rsidR="001828F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tab/>
        <w:t xml:space="preserve"> </w:t>
      </w:r>
      <w:r w:rsidRPr="0014146D">
        <w:rPr>
          <w:lang w:val="en-GB"/>
        </w:rPr>
        <w:t>*/</w:t>
      </w:r>
      <w:r w:rsidRPr="0014146D">
        <w:rPr>
          <w:lang w:val="en-GB"/>
        </w:rPr>
        <w:tab/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>
        <w:rPr>
          <w:lang w:val="en-GB"/>
        </w:rPr>
        <w:tab/>
      </w:r>
      <w:r w:rsidRPr="0014146D">
        <w:rPr>
          <w:lang w:val="en-GB"/>
        </w:rPr>
        <w:t>public void tryToMove() {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(!treeFront()) {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if (mushroomFront()) {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if (canPushMushroom()) {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move();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counter++;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setNumberOfMoves(counter);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} else {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move();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counter++;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setNumberOfMoves(counter);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if (testLevelComplete()) {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saveHighscore();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levelComplete();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}</w:t>
      </w:r>
    </w:p>
    <w:p w:rsidR="001828F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828F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/**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 xml:space="preserve"> * Handles the saving of the highscore.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4146D">
        <w:rPr>
          <w:lang w:val="en-GB"/>
        </w:rPr>
        <w:tab/>
        <w:t xml:space="preserve"> </w:t>
      </w:r>
      <w:r w:rsidRPr="0014146D">
        <w:t>* &lt;p&gt;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4146D">
        <w:tab/>
        <w:t xml:space="preserve"> * 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4146D">
        <w:tab/>
        <w:t xml:space="preserve"> * Diese Methode behandelt das Speichern der Highscore.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tab/>
        <w:t xml:space="preserve"> </w:t>
      </w:r>
      <w:r w:rsidRPr="0014146D">
        <w:rPr>
          <w:lang w:val="en-GB"/>
        </w:rPr>
        <w:t>*/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public void saveHighscore() {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// Test if it is in the top 3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(isHighscoreTop3(counter)) {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// Is in top 3 --&gt; add it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addHighscoreEntry(counter);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}</w:t>
      </w:r>
      <w:bookmarkStart w:id="0" w:name="_GoBack"/>
      <w:bookmarkEnd w:id="0"/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851E7D">
        <w:rPr>
          <w:lang w:val="en-GB"/>
        </w:rPr>
        <w:t>}</w:t>
      </w:r>
    </w:p>
    <w:p w:rsidR="00EC6BB2" w:rsidRPr="001828FD" w:rsidRDefault="00EC6BB2" w:rsidP="001828FD"/>
    <w:sectPr w:rsidR="00EC6BB2" w:rsidRPr="001828FD" w:rsidSect="000A08D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707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BC5" w:rsidRDefault="00B76BC5" w:rsidP="0006793C">
      <w:pPr>
        <w:spacing w:after="0" w:line="240" w:lineRule="auto"/>
      </w:pPr>
      <w:r>
        <w:separator/>
      </w:r>
    </w:p>
  </w:endnote>
  <w:endnote w:type="continuationSeparator" w:id="0">
    <w:p w:rsidR="00B76BC5" w:rsidRDefault="00B76BC5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400" w:rsidRDefault="0009440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991C31" w:rsidRDefault="00991C31" w:rsidP="00991C31">
    <w:pPr>
      <w:pStyle w:val="Fuzeile"/>
    </w:pPr>
    <w:r w:rsidRPr="00991C31">
      <w:rPr>
        <w:rFonts w:asciiTheme="majorHAnsi" w:eastAsiaTheme="majorEastAsia" w:hAnsiTheme="majorHAnsi" w:cstheme="majorBidi"/>
        <w:i/>
        <w:noProof/>
        <w:sz w:val="16"/>
        <w:szCs w:val="16"/>
        <w:lang w:val="de-DE" w:eastAsia="de-DE"/>
      </w:rPr>
      <w:t>Marco Jakob / v1.3 (2012-07-04)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400" w:rsidRDefault="0009440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BC5" w:rsidRDefault="00B76BC5" w:rsidP="0006793C">
      <w:pPr>
        <w:spacing w:after="0" w:line="240" w:lineRule="auto"/>
      </w:pPr>
      <w:r>
        <w:separator/>
      </w:r>
    </w:p>
  </w:footnote>
  <w:footnote w:type="continuationSeparator" w:id="0">
    <w:p w:rsidR="00B76BC5" w:rsidRDefault="00B76BC5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400" w:rsidRDefault="0009440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CC84D6" wp14:editId="5E10ED84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4F3B">
      <w:t xml:space="preserve">Kapitel </w:t>
    </w:r>
    <w:r w:rsidR="00344BDE">
      <w:t xml:space="preserve">4: </w:t>
    </w:r>
    <w:r w:rsidR="00094400">
      <w:t xml:space="preserve">Kara </w:t>
    </w:r>
    <w:r w:rsidR="00344BDE">
      <w:t>Sokoban (</w:t>
    </w:r>
    <w:r w:rsidR="00AF6966">
      <w:t>Lösungen</w:t>
    </w:r>
    <w:r w:rsidR="00344BDE">
      <w:t>)</w:t>
    </w:r>
    <w:r w:rsidR="009948F2" w:rsidRPr="00CF1F46">
      <w:tab/>
    </w:r>
    <w:r w:rsidR="00344BDE">
      <w:t>Thema: 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EE3E70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400" w:rsidRDefault="0009440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400"/>
    <w:rsid w:val="00094E1D"/>
    <w:rsid w:val="000979D1"/>
    <w:rsid w:val="00097F7F"/>
    <w:rsid w:val="000A08D9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26BA1"/>
    <w:rsid w:val="001300BB"/>
    <w:rsid w:val="001304CD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28FD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65C8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4BDE"/>
    <w:rsid w:val="00345931"/>
    <w:rsid w:val="00351C6D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42A0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188B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5BD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9F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3C0B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E7D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C31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152C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3B56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6BC5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1625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31A2"/>
    <w:rsid w:val="00CD47AA"/>
    <w:rsid w:val="00CD5B05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355EE"/>
    <w:rsid w:val="00D40312"/>
    <w:rsid w:val="00D403A7"/>
    <w:rsid w:val="00D405B9"/>
    <w:rsid w:val="00D40F8F"/>
    <w:rsid w:val="00D417BB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64EE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4C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3E70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4DD5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E324E5-95AA-48A6-8E17-74AF4A9D0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2</Pages>
  <Words>189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605</cp:revision>
  <cp:lastPrinted>2011-03-07T23:07:00Z</cp:lastPrinted>
  <dcterms:created xsi:type="dcterms:W3CDTF">2010-08-28T19:53:00Z</dcterms:created>
  <dcterms:modified xsi:type="dcterms:W3CDTF">2012-09-10T16:18:00Z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