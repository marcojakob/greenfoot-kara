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E07251" w:rsidRDefault="00A15AAF" w:rsidP="00A70584">
      <w:pPr>
        <w:pStyle w:val="Titel"/>
        <w:spacing w:after="240"/>
        <w:rPr>
          <w:sz w:val="44"/>
          <w:lang w:val="en-US"/>
        </w:rPr>
      </w:pPr>
      <w:r w:rsidRPr="00E07251">
        <w:rPr>
          <w:sz w:val="44"/>
          <w:lang w:val="en-US"/>
        </w:rPr>
        <w:t>Chapter</w:t>
      </w:r>
      <w:r w:rsidR="005A617E" w:rsidRPr="00E07251">
        <w:rPr>
          <w:sz w:val="44"/>
          <w:lang w:val="en-US"/>
        </w:rPr>
        <w:t xml:space="preserve"> </w:t>
      </w:r>
      <w:r w:rsidR="00EC6BB2" w:rsidRPr="00E07251">
        <w:rPr>
          <w:sz w:val="44"/>
          <w:lang w:val="en-US"/>
        </w:rPr>
        <w:t>3</w:t>
      </w:r>
      <w:r w:rsidR="005A617E" w:rsidRPr="00E07251">
        <w:rPr>
          <w:sz w:val="44"/>
          <w:lang w:val="en-US"/>
        </w:rPr>
        <w:t>:</w:t>
      </w:r>
      <w:r w:rsidR="001331FC" w:rsidRPr="00E07251">
        <w:rPr>
          <w:sz w:val="44"/>
          <w:lang w:val="en-US"/>
        </w:rPr>
        <w:t xml:space="preserve"> </w:t>
      </w:r>
      <w:r w:rsidRPr="00E07251">
        <w:rPr>
          <w:sz w:val="44"/>
          <w:lang w:val="en-US"/>
        </w:rPr>
        <w:t xml:space="preserve">Variables </w:t>
      </w:r>
      <w:r w:rsidR="00936648" w:rsidRPr="00E07251">
        <w:rPr>
          <w:sz w:val="44"/>
          <w:lang w:val="en-US"/>
        </w:rPr>
        <w:t>(</w:t>
      </w:r>
      <w:r w:rsidRPr="00E07251">
        <w:rPr>
          <w:sz w:val="44"/>
          <w:lang w:val="en-US"/>
        </w:rPr>
        <w:t>Solutions</w:t>
      </w:r>
      <w:r w:rsidR="00936648" w:rsidRPr="00E07251">
        <w:rPr>
          <w:sz w:val="44"/>
          <w:lang w:val="en-US"/>
        </w:rPr>
        <w:t>)</w:t>
      </w:r>
    </w:p>
    <w:p w:rsidR="00E347C6" w:rsidRPr="00E07251" w:rsidRDefault="00E07251" w:rsidP="00CB6C4F">
      <w:pPr>
        <w:pStyle w:val="Aufgabe"/>
        <w:rPr>
          <w:lang w:val="en-US"/>
        </w:rPr>
      </w:pPr>
      <w:r w:rsidRPr="00E07251">
        <w:rPr>
          <w:lang w:val="en-US"/>
        </w:rPr>
        <w:t>Solution to Task</w:t>
      </w:r>
      <w:r w:rsidR="00CB6C4F" w:rsidRPr="00E07251">
        <w:rPr>
          <w:lang w:val="en-US"/>
        </w:rPr>
        <w:t xml:space="preserve"> </w:t>
      </w:r>
      <w:r w:rsidR="00EC6BB2" w:rsidRPr="00E07251">
        <w:rPr>
          <w:lang w:val="en-US"/>
        </w:rPr>
        <w:t>21</w:t>
      </w:r>
      <w:r w:rsidR="00CB6C4F" w:rsidRPr="00E07251">
        <w:rPr>
          <w:lang w:val="en-US"/>
        </w:rPr>
        <w:t>:</w:t>
      </w:r>
    </w:p>
    <w:p w:rsidR="00BE46AB" w:rsidRPr="00E07251" w:rsidRDefault="00BE46AB" w:rsidP="00BE46AB">
      <w:pPr>
        <w:pStyle w:val="Quellcode"/>
        <w:rPr>
          <w:lang w:val="en-US"/>
        </w:rPr>
      </w:pPr>
      <w:r w:rsidRPr="00E07251">
        <w:rPr>
          <w:lang w:val="en-US"/>
        </w:rPr>
        <w:t xml:space="preserve">    public void act()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E07251">
        <w:rPr>
          <w:lang w:val="en-US"/>
        </w:rPr>
        <w:t xml:space="preserve">    </w:t>
      </w:r>
      <w:r w:rsidRPr="00BE46AB">
        <w:rPr>
          <w:lang w:val="en-US"/>
        </w:rPr>
        <w:t>{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int count = 0;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while (! treeFront())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{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move();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if (onLeaf())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{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    count = count + 1;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    }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}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</w:t>
      </w:r>
    </w:p>
    <w:p w:rsidR="00BE46AB" w:rsidRPr="00BE46AB" w:rsidRDefault="00BE46AB" w:rsidP="00BE46AB">
      <w:pPr>
        <w:pStyle w:val="Quellcode"/>
        <w:rPr>
          <w:lang w:val="en-US"/>
        </w:rPr>
      </w:pPr>
      <w:r w:rsidRPr="00BE46AB">
        <w:rPr>
          <w:lang w:val="en-US"/>
        </w:rPr>
        <w:t xml:space="preserve">        System.out.println("The result is: " + count);</w:t>
      </w:r>
    </w:p>
    <w:p w:rsidR="00EC6BB2" w:rsidRDefault="00BE46AB" w:rsidP="00BE46AB">
      <w:pPr>
        <w:pStyle w:val="Quellcode"/>
      </w:pPr>
      <w:r w:rsidRPr="00BE46AB">
        <w:rPr>
          <w:lang w:val="en-US"/>
        </w:rPr>
        <w:t xml:space="preserve">    </w:t>
      </w:r>
      <w:r>
        <w:t>}</w:t>
      </w:r>
    </w:p>
    <w:p w:rsidR="00EC6BB2" w:rsidRDefault="00EC6BB2" w:rsidP="00042216"/>
    <w:p w:rsidR="009B0C76" w:rsidRDefault="00E07251" w:rsidP="009B0C76">
      <w:pPr>
        <w:pStyle w:val="Aufgabe"/>
      </w:pPr>
      <w:r>
        <w:t xml:space="preserve">Solution </w:t>
      </w:r>
      <w:proofErr w:type="spellStart"/>
      <w:r>
        <w:t>to</w:t>
      </w:r>
      <w:proofErr w:type="spellEnd"/>
      <w:r>
        <w:t xml:space="preserve"> Task</w:t>
      </w:r>
      <w:r w:rsidR="009B0C76">
        <w:t xml:space="preserve"> </w:t>
      </w:r>
      <w:r w:rsidR="00EC6BB2">
        <w:t>22</w:t>
      </w:r>
      <w:r w:rsidR="009B0C76">
        <w:t>:</w:t>
      </w:r>
    </w:p>
    <w:p w:rsidR="00BF20DA" w:rsidRPr="00A15AAF" w:rsidRDefault="00BF20DA" w:rsidP="00BF20DA">
      <w:pPr>
        <w:pStyle w:val="Quellcode"/>
      </w:pPr>
      <w:r w:rsidRPr="00A15AAF">
        <w:t>public class MyKara extends Kara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finished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act()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process the first line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processLine();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(!finished)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if (goingRight)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</w:t>
      </w:r>
      <w:r w:rsidRPr="00A15AAF">
        <w:rPr>
          <w:lang w:val="en-US"/>
        </w:rPr>
        <w:t>{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        if (!treeRight())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        {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            turnRight();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have turned and now go left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processLine();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right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finished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if (!treeLeft())</w:t>
      </w:r>
    </w:p>
    <w:p w:rsidR="00BF20DA" w:rsidRPr="00A15AAF" w:rsidRDefault="00BF20DA" w:rsidP="00BF20DA">
      <w:pPr>
        <w:pStyle w:val="Quellcode"/>
      </w:pPr>
      <w:r w:rsidRPr="00BF20DA">
        <w:rPr>
          <w:lang w:val="en-US"/>
        </w:rPr>
        <w:t xml:space="preserve">                </w:t>
      </w:r>
      <w:r w:rsidRPr="00A15AAF">
        <w:t>{</w:t>
      </w:r>
    </w:p>
    <w:p w:rsidR="00BF20DA" w:rsidRPr="00A15AAF" w:rsidRDefault="00BF20DA" w:rsidP="00BF20DA">
      <w:pPr>
        <w:pStyle w:val="Quellcode"/>
      </w:pPr>
      <w:r w:rsidRPr="00A15AAF">
        <w:t xml:space="preserve">                    turnLeft();</w:t>
      </w:r>
    </w:p>
    <w:p w:rsidR="00BF20DA" w:rsidRPr="00A15AAF" w:rsidRDefault="00BF20DA" w:rsidP="00BF20DA">
      <w:pPr>
        <w:pStyle w:val="Quellcode"/>
      </w:pPr>
      <w:r w:rsidRPr="00A15AAF">
        <w:t xml:space="preserve">                    move();</w:t>
      </w:r>
    </w:p>
    <w:p w:rsidR="00BF20DA" w:rsidRPr="00A15AAF" w:rsidRDefault="00BF20DA" w:rsidP="00BF20DA">
      <w:pPr>
        <w:pStyle w:val="Quellcode"/>
      </w:pPr>
      <w:r w:rsidRPr="00A15AAF">
        <w:t xml:space="preserve">                    turnLeft();</w:t>
      </w:r>
    </w:p>
    <w:p w:rsidR="00BF20DA" w:rsidRDefault="00E07251" w:rsidP="00BF20DA">
      <w:pPr>
        <w:jc w:val="right"/>
      </w:pPr>
      <w:proofErr w:type="spellStart"/>
      <w:r>
        <w:t>Continued</w:t>
      </w:r>
      <w:proofErr w:type="spellEnd"/>
      <w:r>
        <w:t xml:space="preserve"> on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 w:rsidR="00BF20DA">
        <w:t>…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A15AAF">
        <w:lastRenderedPageBreak/>
        <w:t xml:space="preserve">                    </w:t>
      </w:r>
      <w:r w:rsidRPr="00BF20DA">
        <w:rPr>
          <w:lang w:val="en-US"/>
        </w:rPr>
        <w:t>// we have turned and now go right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processLine();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left corner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</w:t>
      </w:r>
      <w:r w:rsidRPr="00A15AAF">
        <w:rPr>
          <w:lang w:val="en-US"/>
        </w:rPr>
        <w:t>finished = true;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        }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    }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}</w:t>
      </w:r>
    </w:p>
    <w:p w:rsidR="00EC6BB2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}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processLine()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(!treeFront())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invertField();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invert the last field in the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invertField();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invertField()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if (onLeaf())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  <w:r w:rsidRPr="00A15AAF">
        <w:rPr>
          <w:lang w:val="en-US"/>
        </w:rPr>
        <w:t>{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    removeLeaf();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}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else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{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    putLeaf();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    }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 xml:space="preserve">    }</w:t>
      </w:r>
    </w:p>
    <w:p w:rsidR="00EC6BB2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>}</w:t>
      </w:r>
    </w:p>
    <w:p w:rsidR="00BF20DA" w:rsidRPr="00A15AAF" w:rsidRDefault="00BF20DA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042216" w:rsidRPr="00A15AAF" w:rsidRDefault="00E07251" w:rsidP="00042216">
      <w:pPr>
        <w:pStyle w:val="Aufgabe"/>
        <w:rPr>
          <w:lang w:val="en-US"/>
        </w:rPr>
      </w:pPr>
      <w:r>
        <w:rPr>
          <w:lang w:val="en-US"/>
        </w:rPr>
        <w:t>Solution to Task</w:t>
      </w:r>
      <w:r w:rsidR="00EC6BB2" w:rsidRPr="00A15AAF">
        <w:rPr>
          <w:lang w:val="en-US"/>
        </w:rPr>
        <w:t xml:space="preserve"> 23</w:t>
      </w:r>
      <w:r w:rsidR="00042216" w:rsidRPr="00A15AAF">
        <w:rPr>
          <w:lang w:val="en-US"/>
        </w:rPr>
        <w:t>:</w:t>
      </w:r>
    </w:p>
    <w:p w:rsidR="00BF20DA" w:rsidRPr="00A15AAF" w:rsidRDefault="00BF20DA" w:rsidP="00BF20DA">
      <w:pPr>
        <w:pStyle w:val="Quellcode"/>
        <w:rPr>
          <w:lang w:val="en-US"/>
        </w:rPr>
      </w:pPr>
      <w:r w:rsidRPr="00A15AAF">
        <w:rPr>
          <w:lang w:val="en-US"/>
        </w:rPr>
        <w:t>public class MyKara extends Kara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finished = false;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boolean havePutLeaf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act()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process first row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processRow();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(!finished)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if (goingRight)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if (!treeRight())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turnRight();</w:t>
      </w:r>
    </w:p>
    <w:p w:rsidR="00BF20DA" w:rsidRPr="00A15AAF" w:rsidRDefault="00BF20DA" w:rsidP="00BF20DA">
      <w:pPr>
        <w:pStyle w:val="Quellcode"/>
      </w:pPr>
      <w:r w:rsidRPr="00BF20DA">
        <w:rPr>
          <w:lang w:val="en-US"/>
        </w:rPr>
        <w:t xml:space="preserve">                    </w:t>
      </w:r>
      <w:r w:rsidRPr="00A15AAF">
        <w:t>move();</w:t>
      </w:r>
    </w:p>
    <w:p w:rsidR="00BF20DA" w:rsidRPr="00A15AAF" w:rsidRDefault="00BF20DA" w:rsidP="00BF20DA">
      <w:pPr>
        <w:pStyle w:val="Quellcode"/>
      </w:pPr>
      <w:r w:rsidRPr="00A15AAF">
        <w:t xml:space="preserve">                    turnRight();</w:t>
      </w:r>
    </w:p>
    <w:p w:rsidR="00E07251" w:rsidRDefault="00E07251" w:rsidP="00E07251">
      <w:pPr>
        <w:jc w:val="right"/>
      </w:pPr>
      <w:proofErr w:type="spellStart"/>
      <w:r>
        <w:t>Continued</w:t>
      </w:r>
      <w:proofErr w:type="spellEnd"/>
      <w:r>
        <w:t xml:space="preserve"> on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t>…</w:t>
      </w:r>
    </w:p>
    <w:p w:rsidR="00BF20DA" w:rsidRPr="00BF20DA" w:rsidRDefault="00BF20DA" w:rsidP="00BF20DA">
      <w:pPr>
        <w:pStyle w:val="Quellcode"/>
        <w:rPr>
          <w:lang w:val="en-US"/>
        </w:rPr>
      </w:pPr>
      <w:bookmarkStart w:id="0" w:name="_GoBack"/>
      <w:bookmarkEnd w:id="0"/>
      <w:r w:rsidRPr="00A15AAF">
        <w:lastRenderedPageBreak/>
        <w:t xml:space="preserve">                    </w:t>
      </w:r>
      <w:r w:rsidRPr="00BF20DA">
        <w:rPr>
          <w:lang w:val="en-US"/>
        </w:rPr>
        <w:t>// we have turned and now go left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false;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right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finished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if (!treeLeft())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have turned and now go right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goingRight = true;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processRow();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// we are in the bottom left corner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    finished = true;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processRow()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(!treeFront())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processCell();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process the last cell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processCell();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processCell()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if (!havePutLeaf)</w:t>
      </w:r>
    </w:p>
    <w:p w:rsidR="00BF20DA" w:rsidRPr="00A15AAF" w:rsidRDefault="00BF20DA" w:rsidP="00BF20DA">
      <w:pPr>
        <w:pStyle w:val="Quellcode"/>
      </w:pPr>
      <w:r w:rsidRPr="00BF20DA">
        <w:rPr>
          <w:lang w:val="en-US"/>
        </w:rPr>
        <w:t xml:space="preserve">        </w:t>
      </w:r>
      <w:r w:rsidRPr="00A15AAF">
        <w:t>{</w:t>
      </w:r>
    </w:p>
    <w:p w:rsidR="00BF20DA" w:rsidRPr="00A15AAF" w:rsidRDefault="00BF20DA" w:rsidP="00BF20DA">
      <w:pPr>
        <w:pStyle w:val="Quellcode"/>
      </w:pPr>
      <w:r w:rsidRPr="00A15AAF">
        <w:t xml:space="preserve">            putLeaf();</w:t>
      </w:r>
    </w:p>
    <w:p w:rsidR="00BF20DA" w:rsidRPr="00A15AAF" w:rsidRDefault="00BF20DA" w:rsidP="00BF20DA">
      <w:pPr>
        <w:pStyle w:val="Quellcode"/>
      </w:pPr>
      <w:r w:rsidRPr="00A15AAF">
        <w:t xml:space="preserve">        }</w:t>
      </w:r>
    </w:p>
    <w:p w:rsidR="00BF20DA" w:rsidRPr="00A15AAF" w:rsidRDefault="00BF20DA" w:rsidP="00BF20DA">
      <w:pPr>
        <w:pStyle w:val="Quellcode"/>
      </w:pPr>
    </w:p>
    <w:p w:rsidR="00BF20DA" w:rsidRPr="00A15AAF" w:rsidRDefault="00BF20DA" w:rsidP="00BF20DA">
      <w:pPr>
        <w:pStyle w:val="Quellcode"/>
      </w:pPr>
      <w:r w:rsidRPr="00A15AAF">
        <w:t xml:space="preserve">        havePutLeaf = !havePutLeaf;</w:t>
      </w:r>
    </w:p>
    <w:p w:rsidR="00BF20DA" w:rsidRPr="00A15AAF" w:rsidRDefault="00BF20DA" w:rsidP="00BF20DA">
      <w:pPr>
        <w:pStyle w:val="Quellcode"/>
      </w:pPr>
      <w:r w:rsidRPr="00A15AAF">
        <w:t xml:space="preserve">    }</w:t>
      </w:r>
    </w:p>
    <w:p w:rsidR="00042216" w:rsidRDefault="00BF20DA" w:rsidP="00BF20DA">
      <w:pPr>
        <w:pStyle w:val="Quellcode"/>
      </w:pPr>
      <w:r w:rsidRPr="00A15AAF">
        <w:t>}</w:t>
      </w:r>
    </w:p>
    <w:p w:rsidR="00EC6BB2" w:rsidRDefault="00EC6BB2" w:rsidP="00042216"/>
    <w:p w:rsidR="00BF20DA" w:rsidRDefault="00BF20DA" w:rsidP="00042216"/>
    <w:p w:rsidR="00BF20DA" w:rsidRDefault="00BF20DA" w:rsidP="00042216"/>
    <w:p w:rsidR="00EC6BB2" w:rsidRDefault="00EC6BB2" w:rsidP="00042216"/>
    <w:p w:rsidR="00416DC3" w:rsidRDefault="00E07251" w:rsidP="00416DC3">
      <w:pPr>
        <w:pStyle w:val="Aufgabe"/>
      </w:pPr>
      <w:r>
        <w:lastRenderedPageBreak/>
        <w:t xml:space="preserve">Solution </w:t>
      </w:r>
      <w:proofErr w:type="spellStart"/>
      <w:r>
        <w:t>to</w:t>
      </w:r>
      <w:proofErr w:type="spellEnd"/>
      <w:r>
        <w:t xml:space="preserve"> Task</w:t>
      </w:r>
      <w:r w:rsidR="00EC6BB2">
        <w:t xml:space="preserve"> 2</w:t>
      </w:r>
      <w:r w:rsidR="00416DC3">
        <w:t>4: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public class MyKara extends Kara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>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int longestRow = 0;</w:t>
      </w:r>
    </w:p>
    <w:p w:rsidR="00BF20DA" w:rsidRPr="00BF20DA" w:rsidRDefault="00BF20DA" w:rsidP="00BF20DA">
      <w:pPr>
        <w:pStyle w:val="Quellcode"/>
        <w:rPr>
          <w:lang w:val="en-US"/>
        </w:rPr>
      </w:pP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act()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(! onLeaf())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if (treeFront())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countRow();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else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System.out.println("The longest tree line is " + longestRow + " trees long");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public void countRow()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int currentRow = 0;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(treeRight())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currentRow = currentRow + 1;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go around tree line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turnRight();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go back down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int i = 0;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while (i &lt; currentRow)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move();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i = i + 1;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turnLeft();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// test whether the current row is longer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if (currentRow &gt; longestRow)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{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    longestRow = currentRow;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    }</w:t>
      </w:r>
    </w:p>
    <w:p w:rsidR="00BF20DA" w:rsidRPr="00BF20DA" w:rsidRDefault="00BF20DA" w:rsidP="00BF20DA">
      <w:pPr>
        <w:pStyle w:val="Quellcode"/>
        <w:rPr>
          <w:lang w:val="en-US"/>
        </w:rPr>
      </w:pPr>
      <w:r w:rsidRPr="00BF20DA">
        <w:rPr>
          <w:lang w:val="en-US"/>
        </w:rPr>
        <w:t xml:space="preserve">    }</w:t>
      </w:r>
    </w:p>
    <w:p w:rsidR="00EC6BB2" w:rsidRPr="00296286" w:rsidRDefault="00BF20DA" w:rsidP="00BF20DA">
      <w:pPr>
        <w:pStyle w:val="Quellcode"/>
      </w:pPr>
      <w:r w:rsidRPr="00BF20DA">
        <w:rPr>
          <w:lang w:val="en-US"/>
        </w:rPr>
        <w:t>}</w:t>
      </w:r>
    </w:p>
    <w:sectPr w:rsidR="00EC6BB2" w:rsidRPr="00296286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72A" w:rsidRDefault="00D2172A" w:rsidP="0006793C">
      <w:pPr>
        <w:spacing w:after="0" w:line="240" w:lineRule="auto"/>
      </w:pPr>
      <w:r>
        <w:separator/>
      </w:r>
    </w:p>
  </w:endnote>
  <w:endnote w:type="continuationSeparator" w:id="0">
    <w:p w:rsidR="00D2172A" w:rsidRDefault="00D2172A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B4386B" w:rsidRDefault="00B4386B" w:rsidP="00B4386B">
    <w:pPr>
      <w:pStyle w:val="Fuzeile"/>
    </w:pPr>
    <w:r w:rsidRPr="00B4386B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72A" w:rsidRDefault="00D2172A" w:rsidP="0006793C">
      <w:pPr>
        <w:spacing w:after="0" w:line="240" w:lineRule="auto"/>
      </w:pPr>
      <w:r>
        <w:separator/>
      </w:r>
    </w:p>
  </w:footnote>
  <w:footnote w:type="continuationSeparator" w:id="0">
    <w:p w:rsidR="00D2172A" w:rsidRDefault="00D2172A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15AA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C5BD42" wp14:editId="54FA973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15AAF" w:rsidRPr="00A15AAF">
      <w:rPr>
        <w:lang w:val="en-US" w:eastAsia="de-CH" w:bidi="ar-SA"/>
      </w:rPr>
      <w:t>Chapter</w:t>
    </w:r>
    <w:r w:rsidR="002F4F3B" w:rsidRPr="00A15AAF">
      <w:rPr>
        <w:lang w:val="en-US"/>
      </w:rPr>
      <w:t xml:space="preserve"> </w:t>
    </w:r>
    <w:r w:rsidR="00EC6BB2" w:rsidRPr="00A15AAF">
      <w:rPr>
        <w:lang w:val="en-US"/>
      </w:rPr>
      <w:t>3</w:t>
    </w:r>
    <w:r w:rsidR="002F4F3B" w:rsidRPr="00A15AAF">
      <w:rPr>
        <w:lang w:val="en-US"/>
      </w:rPr>
      <w:t xml:space="preserve">: </w:t>
    </w:r>
    <w:r w:rsidR="00A15AAF" w:rsidRPr="00A15AAF">
      <w:rPr>
        <w:lang w:val="en-US"/>
      </w:rPr>
      <w:t xml:space="preserve">Variables </w:t>
    </w:r>
    <w:r w:rsidR="00936648" w:rsidRPr="00A15AAF">
      <w:rPr>
        <w:lang w:val="en-US"/>
      </w:rPr>
      <w:t>(</w:t>
    </w:r>
    <w:r w:rsidR="00A15AAF" w:rsidRPr="00A15AAF">
      <w:rPr>
        <w:lang w:val="en-US"/>
      </w:rPr>
      <w:t>Solutions</w:t>
    </w:r>
    <w:r w:rsidR="00936648" w:rsidRPr="00A15AAF">
      <w:rPr>
        <w:lang w:val="en-US"/>
      </w:rPr>
      <w:t>)</w:t>
    </w:r>
    <w:r w:rsidR="009948F2" w:rsidRPr="00A15AAF">
      <w:rPr>
        <w:lang w:val="en-US"/>
      </w:rPr>
      <w:tab/>
    </w:r>
    <w:r w:rsidR="00A15AAF">
      <w:rPr>
        <w:lang w:val="en-US"/>
      </w:rPr>
      <w:t>Topic</w:t>
    </w:r>
    <w:r w:rsidR="00A15AAF" w:rsidRPr="00AF1DAD">
      <w:rPr>
        <w:lang w:val="en-US"/>
      </w:rPr>
      <w:t xml:space="preserve">: </w:t>
    </w:r>
    <w:r w:rsidR="00A15AAF">
      <w:rPr>
        <w:lang w:val="en-US"/>
      </w:rPr>
      <w:t>Programming</w:t>
    </w:r>
    <w:r w:rsidR="00A15AAF" w:rsidRPr="00AF1DAD">
      <w:rPr>
        <w:lang w:val="en-US"/>
      </w:rPr>
      <w:tab/>
    </w:r>
    <w:r w:rsidR="00A15AAF">
      <w:rPr>
        <w:lang w:val="en-US"/>
      </w:rPr>
      <w:t>Page</w:t>
    </w:r>
    <w:r w:rsidR="00A15AAF" w:rsidRPr="00AF1DAD">
      <w:rPr>
        <w:lang w:val="en-US"/>
      </w:rPr>
      <w:t xml:space="preserve">: </w:t>
    </w:r>
    <w:r w:rsidR="00B31F0B">
      <w:fldChar w:fldCharType="begin"/>
    </w:r>
    <w:r w:rsidR="00B31F0B" w:rsidRPr="00A15AAF">
      <w:rPr>
        <w:lang w:val="en-US"/>
      </w:rPr>
      <w:instrText>PAGE   \* MERGEFORMAT</w:instrText>
    </w:r>
    <w:r w:rsidR="00B31F0B">
      <w:fldChar w:fldCharType="separate"/>
    </w:r>
    <w:r w:rsidR="00E07251">
      <w:rPr>
        <w:lang w:val="en-US"/>
      </w:rPr>
      <w:t>4</w:t>
    </w:r>
    <w:r w:rsidR="00B31F0B">
      <w:fldChar w:fldCharType="end"/>
    </w:r>
  </w:p>
  <w:p w:rsidR="009948F2" w:rsidRPr="00A15AAF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1A3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5AAF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172A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25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9903BA-2EB5-4B49-932E-A312D757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651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596</cp:revision>
  <cp:lastPrinted>2011-03-07T23:07:00Z</cp:lastPrinted>
  <dcterms:created xsi:type="dcterms:W3CDTF">2010-08-28T19:53:00Z</dcterms:created>
  <dcterms:modified xsi:type="dcterms:W3CDTF">2012-07-15T22:55:00Z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