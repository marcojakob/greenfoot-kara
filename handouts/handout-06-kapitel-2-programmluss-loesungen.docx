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042216">
        <w:rPr>
          <w:sz w:val="44"/>
        </w:rPr>
        <w:t>2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E11D8A">
        <w:rPr>
          <w:sz w:val="44"/>
        </w:rPr>
        <w:t>Programmfluss (</w:t>
      </w:r>
      <w:r w:rsidR="00AF6966">
        <w:rPr>
          <w:sz w:val="44"/>
        </w:rPr>
        <w:t>Lösungen</w:t>
      </w:r>
      <w:r w:rsidR="00E11D8A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042216">
        <w:t>9</w:t>
      </w:r>
      <w:r>
        <w:t>: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2A746F">
        <w:t xml:space="preserve">    </w:t>
      </w:r>
      <w:r w:rsidRPr="008471A6">
        <w:rPr>
          <w:lang w:val="en-US"/>
        </w:rPr>
        <w:t xml:space="preserve">public void act()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if (treeFront())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    goAroundTree();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}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else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    move();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}</w:t>
      </w:r>
    </w:p>
    <w:p w:rsidR="008471A6" w:rsidRPr="008471A6" w:rsidRDefault="008471A6" w:rsidP="008471A6">
      <w:pPr>
        <w:pStyle w:val="Quellcode"/>
        <w:rPr>
          <w:lang w:val="en-US"/>
        </w:rPr>
      </w:pP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if (onLeaf())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    removeLeaf();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}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} 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public void goAroundTree()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turnLeft();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move();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turnRight();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move();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move();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turnRight();</w:t>
      </w:r>
    </w:p>
    <w:p w:rsidR="008471A6" w:rsidRDefault="008471A6" w:rsidP="008471A6">
      <w:pPr>
        <w:pStyle w:val="Quellcode"/>
      </w:pPr>
      <w:r w:rsidRPr="008471A6">
        <w:rPr>
          <w:lang w:val="en-US"/>
        </w:rPr>
        <w:t xml:space="preserve">        </w:t>
      </w:r>
      <w:r>
        <w:t>move();</w:t>
      </w:r>
    </w:p>
    <w:p w:rsidR="008471A6" w:rsidRDefault="008471A6" w:rsidP="008471A6">
      <w:pPr>
        <w:pStyle w:val="Quellcode"/>
      </w:pPr>
      <w:r>
        <w:t xml:space="preserve">        turnLeft(); </w:t>
      </w:r>
    </w:p>
    <w:p w:rsidR="00CB6C4F" w:rsidRDefault="00042216" w:rsidP="008471A6">
      <w:pPr>
        <w:pStyle w:val="Quellcode"/>
      </w:pPr>
      <w:r w:rsidRPr="00042216">
        <w:t xml:space="preserve">    }</w:t>
      </w:r>
    </w:p>
    <w:p w:rsidR="00042216" w:rsidRDefault="00042216" w:rsidP="00042216"/>
    <w:p w:rsidR="009B0C76" w:rsidRDefault="009B0C76" w:rsidP="009B0C76">
      <w:pPr>
        <w:pStyle w:val="Aufgabe"/>
      </w:pPr>
      <w:r>
        <w:t xml:space="preserve">Lösung zu Aufgabe </w:t>
      </w:r>
      <w:r w:rsidR="00042216">
        <w:t>11</w:t>
      </w:r>
      <w:r>
        <w:t>: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2A746F">
        <w:t xml:space="preserve">    </w:t>
      </w:r>
      <w:r w:rsidRPr="007D03FA">
        <w:rPr>
          <w:lang w:val="en-US"/>
        </w:rPr>
        <w:t xml:space="preserve">public void act() 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if (treeLeft())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move();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}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else 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if (onLeaf())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    removeLeaf();</w:t>
      </w:r>
    </w:p>
    <w:p w:rsidR="007D03FA" w:rsidRPr="005457A9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    </w:t>
      </w:r>
      <w:r w:rsidRPr="005457A9">
        <w:rPr>
          <w:lang w:val="en-US"/>
        </w:rPr>
        <w:t>move();</w:t>
      </w:r>
    </w:p>
    <w:p w:rsidR="007D03FA" w:rsidRPr="005457A9" w:rsidRDefault="007D03FA" w:rsidP="007D03FA">
      <w:pPr>
        <w:pStyle w:val="Quellcode"/>
        <w:rPr>
          <w:lang w:val="en-US"/>
        </w:rPr>
      </w:pPr>
      <w:r w:rsidRPr="005457A9">
        <w:rPr>
          <w:lang w:val="en-US"/>
        </w:rPr>
        <w:t xml:space="preserve">            }</w:t>
      </w:r>
    </w:p>
    <w:p w:rsidR="007D03FA" w:rsidRPr="005457A9" w:rsidRDefault="007D03FA" w:rsidP="007D03FA">
      <w:pPr>
        <w:pStyle w:val="Quellcode"/>
        <w:rPr>
          <w:lang w:val="en-US"/>
        </w:rPr>
      </w:pPr>
      <w:r w:rsidRPr="005457A9">
        <w:rPr>
          <w:lang w:val="en-US"/>
        </w:rPr>
        <w:t xml:space="preserve">            else </w:t>
      </w:r>
    </w:p>
    <w:p w:rsidR="007D03FA" w:rsidRPr="005457A9" w:rsidRDefault="007D03FA" w:rsidP="007D03FA">
      <w:pPr>
        <w:pStyle w:val="Quellcode"/>
        <w:rPr>
          <w:lang w:val="en-US"/>
        </w:rPr>
      </w:pPr>
      <w:r w:rsidRPr="005457A9">
        <w:rPr>
          <w:lang w:val="en-US"/>
        </w:rPr>
        <w:t xml:space="preserve">            {</w:t>
      </w:r>
    </w:p>
    <w:p w:rsidR="007D03FA" w:rsidRPr="005457A9" w:rsidRDefault="007D03FA" w:rsidP="007D03FA">
      <w:pPr>
        <w:pStyle w:val="Quellcode"/>
        <w:rPr>
          <w:lang w:val="en-US"/>
        </w:rPr>
      </w:pPr>
      <w:r w:rsidRPr="005457A9">
        <w:rPr>
          <w:lang w:val="en-US"/>
        </w:rPr>
        <w:t xml:space="preserve">                move();</w:t>
      </w:r>
    </w:p>
    <w:p w:rsidR="007D03FA" w:rsidRPr="005457A9" w:rsidRDefault="007D03FA" w:rsidP="007D03FA">
      <w:pPr>
        <w:pStyle w:val="Quellcode"/>
        <w:rPr>
          <w:lang w:val="en-US"/>
        </w:rPr>
      </w:pPr>
      <w:r w:rsidRPr="005457A9">
        <w:rPr>
          <w:lang w:val="en-US"/>
        </w:rPr>
        <w:t xml:space="preserve">            }</w:t>
      </w:r>
    </w:p>
    <w:p w:rsidR="007D03FA" w:rsidRPr="005457A9" w:rsidRDefault="007D03FA" w:rsidP="007D03FA">
      <w:pPr>
        <w:pStyle w:val="Quellcode"/>
        <w:rPr>
          <w:lang w:val="en-US"/>
        </w:rPr>
      </w:pPr>
      <w:r w:rsidRPr="005457A9">
        <w:rPr>
          <w:lang w:val="en-US"/>
        </w:rPr>
        <w:t xml:space="preserve">        }</w:t>
      </w:r>
    </w:p>
    <w:p w:rsidR="004121CD" w:rsidRPr="005457A9" w:rsidRDefault="00042216" w:rsidP="007D03FA">
      <w:pPr>
        <w:pStyle w:val="Quellcode"/>
        <w:rPr>
          <w:lang w:val="en-US"/>
        </w:rPr>
      </w:pPr>
      <w:r w:rsidRPr="005457A9">
        <w:rPr>
          <w:lang w:val="en-US"/>
        </w:rPr>
        <w:t xml:space="preserve">    }</w:t>
      </w:r>
    </w:p>
    <w:p w:rsidR="00042216" w:rsidRPr="005457A9" w:rsidRDefault="00042216" w:rsidP="00042216">
      <w:pPr>
        <w:rPr>
          <w:lang w:val="en-US"/>
        </w:rPr>
      </w:pPr>
    </w:p>
    <w:p w:rsidR="00042216" w:rsidRPr="005457A9" w:rsidRDefault="00042216" w:rsidP="00042216">
      <w:pPr>
        <w:rPr>
          <w:lang w:val="en-US"/>
        </w:rPr>
      </w:pPr>
    </w:p>
    <w:p w:rsidR="00042216" w:rsidRPr="005457A9" w:rsidRDefault="00042216" w:rsidP="00042216">
      <w:pPr>
        <w:rPr>
          <w:lang w:val="en-US"/>
        </w:rPr>
      </w:pPr>
    </w:p>
    <w:p w:rsidR="00042216" w:rsidRPr="005457A9" w:rsidRDefault="00042216" w:rsidP="00042216">
      <w:pPr>
        <w:pStyle w:val="Aufgabe"/>
        <w:rPr>
          <w:lang w:val="en-US"/>
        </w:rPr>
      </w:pPr>
      <w:proofErr w:type="spellStart"/>
      <w:r w:rsidRPr="005457A9">
        <w:rPr>
          <w:lang w:val="en-US"/>
        </w:rPr>
        <w:lastRenderedPageBreak/>
        <w:t>Lösung</w:t>
      </w:r>
      <w:proofErr w:type="spellEnd"/>
      <w:r w:rsidRPr="005457A9">
        <w:rPr>
          <w:lang w:val="en-US"/>
        </w:rPr>
        <w:t xml:space="preserve"> </w:t>
      </w:r>
      <w:proofErr w:type="spellStart"/>
      <w:r w:rsidRPr="005457A9">
        <w:rPr>
          <w:lang w:val="en-US"/>
        </w:rPr>
        <w:t>zu</w:t>
      </w:r>
      <w:proofErr w:type="spellEnd"/>
      <w:r w:rsidRPr="005457A9">
        <w:rPr>
          <w:lang w:val="en-US"/>
        </w:rPr>
        <w:t xml:space="preserve"> </w:t>
      </w:r>
      <w:proofErr w:type="spellStart"/>
      <w:r w:rsidRPr="005457A9">
        <w:rPr>
          <w:lang w:val="en-US"/>
        </w:rPr>
        <w:t>Aufgabe</w:t>
      </w:r>
      <w:proofErr w:type="spellEnd"/>
      <w:r w:rsidRPr="005457A9">
        <w:rPr>
          <w:lang w:val="en-US"/>
        </w:rPr>
        <w:t xml:space="preserve"> 12:</w:t>
      </w:r>
    </w:p>
    <w:p w:rsidR="005457A9" w:rsidRPr="005457A9" w:rsidRDefault="005457A9" w:rsidP="005457A9">
      <w:pPr>
        <w:pStyle w:val="Quellcode"/>
        <w:rPr>
          <w:lang w:val="en-US"/>
        </w:rPr>
      </w:pPr>
      <w:r w:rsidRPr="005457A9">
        <w:rPr>
          <w:lang w:val="en-US"/>
        </w:rPr>
        <w:t xml:space="preserve">    public void act() </w:t>
      </w:r>
    </w:p>
    <w:p w:rsidR="005457A9" w:rsidRPr="005457A9" w:rsidRDefault="005457A9" w:rsidP="005457A9">
      <w:pPr>
        <w:pStyle w:val="Quellcode"/>
        <w:rPr>
          <w:lang w:val="en-US"/>
        </w:rPr>
      </w:pPr>
      <w:r w:rsidRPr="005457A9">
        <w:rPr>
          <w:lang w:val="en-US"/>
        </w:rPr>
        <w:t xml:space="preserve">    {</w:t>
      </w:r>
    </w:p>
    <w:p w:rsidR="005457A9" w:rsidRPr="005457A9" w:rsidRDefault="005457A9" w:rsidP="005457A9">
      <w:pPr>
        <w:pStyle w:val="Quellcode"/>
        <w:rPr>
          <w:lang w:val="en-US"/>
        </w:rPr>
      </w:pPr>
      <w:r w:rsidRPr="005457A9">
        <w:rPr>
          <w:lang w:val="en-US"/>
        </w:rPr>
        <w:t xml:space="preserve">        if (treeLeft() &amp;&amp; treeRight())</w:t>
      </w:r>
    </w:p>
    <w:p w:rsidR="005457A9" w:rsidRPr="005457A9" w:rsidRDefault="005457A9" w:rsidP="005457A9">
      <w:pPr>
        <w:pStyle w:val="Quellcode"/>
        <w:rPr>
          <w:lang w:val="en-US"/>
        </w:rPr>
      </w:pPr>
      <w:r w:rsidRPr="005457A9">
        <w:rPr>
          <w:lang w:val="en-US"/>
        </w:rPr>
        <w:t xml:space="preserve">        {</w:t>
      </w:r>
    </w:p>
    <w:p w:rsidR="005457A9" w:rsidRPr="005457A9" w:rsidRDefault="005457A9" w:rsidP="005457A9">
      <w:pPr>
        <w:pStyle w:val="Quellcode"/>
        <w:rPr>
          <w:lang w:val="en-US"/>
        </w:rPr>
      </w:pPr>
      <w:r w:rsidRPr="005457A9">
        <w:rPr>
          <w:lang w:val="en-US"/>
        </w:rPr>
        <w:t xml:space="preserve">            putLeaf();</w:t>
      </w:r>
    </w:p>
    <w:p w:rsidR="005457A9" w:rsidRPr="005457A9" w:rsidRDefault="005457A9" w:rsidP="005457A9">
      <w:pPr>
        <w:pStyle w:val="Quellcode"/>
        <w:rPr>
          <w:lang w:val="en-US"/>
        </w:rPr>
      </w:pPr>
      <w:r w:rsidRPr="005457A9">
        <w:rPr>
          <w:lang w:val="en-US"/>
        </w:rPr>
        <w:t xml:space="preserve">        }</w:t>
      </w:r>
      <w:bookmarkStart w:id="0" w:name="_GoBack"/>
      <w:bookmarkEnd w:id="0"/>
    </w:p>
    <w:p w:rsidR="005457A9" w:rsidRPr="005457A9" w:rsidRDefault="005457A9" w:rsidP="005457A9">
      <w:pPr>
        <w:pStyle w:val="Quellcode"/>
        <w:rPr>
          <w:lang w:val="en-US"/>
        </w:rPr>
      </w:pPr>
    </w:p>
    <w:p w:rsidR="005457A9" w:rsidRPr="005457A9" w:rsidRDefault="005457A9" w:rsidP="005457A9">
      <w:pPr>
        <w:pStyle w:val="Quellcode"/>
        <w:rPr>
          <w:lang w:val="en-US"/>
        </w:rPr>
      </w:pPr>
      <w:r w:rsidRPr="005457A9">
        <w:rPr>
          <w:lang w:val="en-US"/>
        </w:rPr>
        <w:t xml:space="preserve">        move();</w:t>
      </w:r>
    </w:p>
    <w:p w:rsidR="00042216" w:rsidRDefault="005457A9" w:rsidP="005457A9">
      <w:pPr>
        <w:pStyle w:val="Quellcode"/>
      </w:pPr>
      <w:r w:rsidRPr="005457A9">
        <w:rPr>
          <w:lang w:val="en-US"/>
        </w:rPr>
        <w:t xml:space="preserve">    }</w:t>
      </w:r>
    </w:p>
    <w:p w:rsidR="00042216" w:rsidRDefault="00042216" w:rsidP="00042216"/>
    <w:p w:rsidR="00042216" w:rsidRDefault="00042216" w:rsidP="00042216">
      <w:pPr>
        <w:pStyle w:val="Aufgabe"/>
      </w:pPr>
      <w:r>
        <w:t>Lösung zu Aufgabe 13:</w:t>
      </w:r>
    </w:p>
    <w:p w:rsidR="00416DC3" w:rsidRPr="00E11D8A" w:rsidRDefault="00416DC3" w:rsidP="00416DC3">
      <w:pPr>
        <w:pStyle w:val="Quellcode"/>
        <w:rPr>
          <w:lang w:val="en-US"/>
        </w:rPr>
      </w:pPr>
      <w:r>
        <w:t xml:space="preserve">    </w:t>
      </w:r>
      <w:r w:rsidRPr="00E11D8A">
        <w:rPr>
          <w:lang w:val="en-US"/>
        </w:rPr>
        <w:t xml:space="preserve">public void act() 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    if (treeLeft() || treeRight())</w:t>
      </w:r>
    </w:p>
    <w:p w:rsidR="00416DC3" w:rsidRDefault="00416DC3" w:rsidP="00416DC3">
      <w:pPr>
        <w:pStyle w:val="Quellcode"/>
      </w:pPr>
      <w:r w:rsidRPr="00E11D8A">
        <w:rPr>
          <w:lang w:val="en-US"/>
        </w:rPr>
        <w:t xml:space="preserve">        </w:t>
      </w:r>
      <w:r>
        <w:t>{</w:t>
      </w:r>
    </w:p>
    <w:p w:rsidR="00416DC3" w:rsidRDefault="00416DC3" w:rsidP="00416DC3">
      <w:pPr>
        <w:pStyle w:val="Quellcode"/>
      </w:pPr>
      <w:r>
        <w:t xml:space="preserve">            putLeaf();</w:t>
      </w:r>
    </w:p>
    <w:p w:rsidR="00416DC3" w:rsidRDefault="00416DC3" w:rsidP="00416DC3">
      <w:pPr>
        <w:pStyle w:val="Quellcode"/>
      </w:pPr>
      <w:r>
        <w:t xml:space="preserve">            move();</w:t>
      </w:r>
    </w:p>
    <w:p w:rsidR="00416DC3" w:rsidRDefault="00416DC3" w:rsidP="00416DC3">
      <w:pPr>
        <w:pStyle w:val="Quellcode"/>
      </w:pPr>
      <w:r>
        <w:t xml:space="preserve">        }</w:t>
      </w:r>
    </w:p>
    <w:p w:rsidR="00416DC3" w:rsidRDefault="00416DC3" w:rsidP="00416DC3">
      <w:pPr>
        <w:pStyle w:val="Quellcode"/>
      </w:pPr>
      <w:r>
        <w:t xml:space="preserve">        else</w:t>
      </w:r>
    </w:p>
    <w:p w:rsidR="00416DC3" w:rsidRDefault="00416DC3" w:rsidP="00416DC3">
      <w:pPr>
        <w:pStyle w:val="Quellcode"/>
      </w:pPr>
      <w:r>
        <w:t xml:space="preserve">        {</w:t>
      </w:r>
    </w:p>
    <w:p w:rsidR="00416DC3" w:rsidRDefault="00416DC3" w:rsidP="00416DC3">
      <w:pPr>
        <w:pStyle w:val="Quellcode"/>
      </w:pPr>
      <w:r>
        <w:t xml:space="preserve">            move();</w:t>
      </w:r>
    </w:p>
    <w:p w:rsidR="00416DC3" w:rsidRDefault="00416DC3" w:rsidP="00416DC3">
      <w:pPr>
        <w:pStyle w:val="Quellcode"/>
      </w:pPr>
      <w:r>
        <w:t xml:space="preserve">        }</w:t>
      </w:r>
    </w:p>
    <w:p w:rsidR="00042216" w:rsidRDefault="00416DC3" w:rsidP="00416DC3">
      <w:pPr>
        <w:pStyle w:val="Quellcode"/>
      </w:pPr>
      <w:r>
        <w:t xml:space="preserve">    }  </w:t>
      </w:r>
    </w:p>
    <w:p w:rsidR="00042216" w:rsidRDefault="00042216" w:rsidP="00042216"/>
    <w:p w:rsidR="00416DC3" w:rsidRDefault="00416DC3" w:rsidP="00416DC3">
      <w:pPr>
        <w:pStyle w:val="Aufgabe"/>
      </w:pPr>
      <w:r>
        <w:t>Lösung zu Aufgabe 14:</w:t>
      </w:r>
    </w:p>
    <w:p w:rsidR="00416DC3" w:rsidRPr="00E11D8A" w:rsidRDefault="00416DC3" w:rsidP="00416DC3">
      <w:pPr>
        <w:pStyle w:val="Quellcode"/>
        <w:rPr>
          <w:lang w:val="en-US"/>
        </w:rPr>
      </w:pPr>
      <w:r>
        <w:t xml:space="preserve">    </w:t>
      </w:r>
      <w:r w:rsidRPr="00E11D8A">
        <w:rPr>
          <w:lang w:val="en-US"/>
        </w:rPr>
        <w:t xml:space="preserve">public void act() 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416DC3" w:rsidRPr="00E11D8A" w:rsidRDefault="00B40A29" w:rsidP="00416DC3">
      <w:pPr>
        <w:pStyle w:val="Quellcode"/>
        <w:rPr>
          <w:lang w:val="en-US"/>
        </w:rPr>
      </w:pPr>
      <w:r>
        <w:rPr>
          <w:lang w:val="en-US"/>
        </w:rPr>
        <w:t xml:space="preserve">        if (!</w:t>
      </w:r>
      <w:r w:rsidR="00416DC3" w:rsidRPr="00E11D8A">
        <w:rPr>
          <w:lang w:val="en-US"/>
        </w:rPr>
        <w:t xml:space="preserve">onLeaf()) </w:t>
      </w:r>
    </w:p>
    <w:p w:rsidR="00416DC3" w:rsidRDefault="00416DC3" w:rsidP="00416DC3">
      <w:pPr>
        <w:pStyle w:val="Quellcode"/>
      </w:pPr>
      <w:r w:rsidRPr="00E11D8A">
        <w:rPr>
          <w:lang w:val="en-US"/>
        </w:rPr>
        <w:t xml:space="preserve">        </w:t>
      </w:r>
      <w:r>
        <w:t>{</w:t>
      </w:r>
    </w:p>
    <w:p w:rsidR="00416DC3" w:rsidRDefault="00416DC3" w:rsidP="00416DC3">
      <w:pPr>
        <w:pStyle w:val="Quellcode"/>
      </w:pPr>
      <w:r>
        <w:t xml:space="preserve">            putLeaf();</w:t>
      </w:r>
    </w:p>
    <w:p w:rsidR="00416DC3" w:rsidRDefault="00416DC3" w:rsidP="00416DC3">
      <w:pPr>
        <w:pStyle w:val="Quellcode"/>
      </w:pPr>
      <w:r>
        <w:t xml:space="preserve">        }</w:t>
      </w:r>
    </w:p>
    <w:p w:rsidR="00416DC3" w:rsidRDefault="00416DC3" w:rsidP="00416DC3">
      <w:pPr>
        <w:pStyle w:val="Quellcode"/>
      </w:pPr>
      <w:r>
        <w:t xml:space="preserve">        </w:t>
      </w:r>
    </w:p>
    <w:p w:rsidR="00416DC3" w:rsidRDefault="00EE5D0C" w:rsidP="00416DC3">
      <w:pPr>
        <w:pStyle w:val="Quellcode"/>
      </w:pPr>
      <w:r>
        <w:t xml:space="preserve">        if (!</w:t>
      </w:r>
      <w:r w:rsidR="00416DC3">
        <w:t>treeFront())</w:t>
      </w:r>
    </w:p>
    <w:p w:rsidR="00416DC3" w:rsidRDefault="00416DC3" w:rsidP="00416DC3">
      <w:pPr>
        <w:pStyle w:val="Quellcode"/>
      </w:pPr>
      <w:r>
        <w:t xml:space="preserve">        {</w:t>
      </w:r>
    </w:p>
    <w:p w:rsidR="00416DC3" w:rsidRDefault="00416DC3" w:rsidP="00416DC3">
      <w:pPr>
        <w:pStyle w:val="Quellcode"/>
      </w:pPr>
      <w:r>
        <w:t xml:space="preserve">            move();</w:t>
      </w:r>
    </w:p>
    <w:p w:rsidR="00416DC3" w:rsidRDefault="00416DC3" w:rsidP="00416DC3">
      <w:pPr>
        <w:pStyle w:val="Quellcode"/>
      </w:pPr>
      <w:r>
        <w:t xml:space="preserve">        }</w:t>
      </w:r>
    </w:p>
    <w:p w:rsidR="00042216" w:rsidRDefault="00416DC3" w:rsidP="00416DC3">
      <w:pPr>
        <w:pStyle w:val="Quellcode"/>
      </w:pPr>
      <w:r>
        <w:t xml:space="preserve">    }  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15:</w:t>
      </w:r>
    </w:p>
    <w:p w:rsidR="009E72A8" w:rsidRPr="00E11D8A" w:rsidRDefault="009E72A8" w:rsidP="009E72A8">
      <w:pPr>
        <w:pStyle w:val="Quellcode"/>
        <w:rPr>
          <w:lang w:val="en-US"/>
        </w:rPr>
      </w:pPr>
      <w:r>
        <w:t xml:space="preserve">    </w:t>
      </w:r>
      <w:r w:rsidRPr="00E11D8A">
        <w:rPr>
          <w:lang w:val="en-US"/>
        </w:rPr>
        <w:t xml:space="preserve">public void act() 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if (onLeaf())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removeLeaf();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}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else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{</w:t>
      </w:r>
    </w:p>
    <w:p w:rsidR="009E72A8" w:rsidRPr="00E11D8A" w:rsidRDefault="00472772" w:rsidP="009E72A8">
      <w:pPr>
        <w:pStyle w:val="Quellcode"/>
        <w:rPr>
          <w:lang w:val="en-US"/>
        </w:rPr>
      </w:pPr>
      <w:r>
        <w:rPr>
          <w:lang w:val="en-US"/>
        </w:rPr>
        <w:t xml:space="preserve">            if (!</w:t>
      </w:r>
      <w:r w:rsidR="009E72A8" w:rsidRPr="00E11D8A">
        <w:rPr>
          <w:lang w:val="en-US"/>
        </w:rPr>
        <w:t>treeFront())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move();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}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else 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{</w:t>
      </w:r>
    </w:p>
    <w:p w:rsidR="009E72A8" w:rsidRPr="00E11D8A" w:rsidRDefault="00472772" w:rsidP="009E72A8">
      <w:pPr>
        <w:pStyle w:val="Quellcode"/>
        <w:rPr>
          <w:lang w:val="en-US"/>
        </w:rPr>
      </w:pPr>
      <w:r>
        <w:rPr>
          <w:lang w:val="en-US"/>
        </w:rPr>
        <w:t xml:space="preserve">                if (!</w:t>
      </w:r>
      <w:r w:rsidR="009E72A8" w:rsidRPr="00E11D8A">
        <w:rPr>
          <w:lang w:val="en-US"/>
        </w:rPr>
        <w:t>treeLeft())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    turnLeft();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    move();</w:t>
      </w:r>
    </w:p>
    <w:p w:rsidR="009E72A8" w:rsidRDefault="009E72A8" w:rsidP="009E72A8">
      <w:pPr>
        <w:pStyle w:val="Quellcode"/>
      </w:pPr>
      <w:r w:rsidRPr="00E11D8A">
        <w:rPr>
          <w:lang w:val="en-US"/>
        </w:rPr>
        <w:t xml:space="preserve">                </w:t>
      </w:r>
      <w:r>
        <w:t>}</w:t>
      </w:r>
    </w:p>
    <w:p w:rsidR="009E72A8" w:rsidRDefault="009E72A8" w:rsidP="009E72A8">
      <w:pPr>
        <w:pStyle w:val="Quellcode"/>
      </w:pPr>
      <w:r>
        <w:t xml:space="preserve">                else</w:t>
      </w:r>
    </w:p>
    <w:p w:rsidR="009E72A8" w:rsidRDefault="009E72A8" w:rsidP="009E72A8">
      <w:pPr>
        <w:pStyle w:val="Quellcode"/>
      </w:pPr>
      <w:r>
        <w:t xml:space="preserve">                {</w:t>
      </w:r>
    </w:p>
    <w:p w:rsidR="009E72A8" w:rsidRDefault="009E72A8" w:rsidP="009E72A8">
      <w:pPr>
        <w:pStyle w:val="Quellcode"/>
      </w:pPr>
      <w:r>
        <w:t xml:space="preserve">                    turnRight();</w:t>
      </w:r>
    </w:p>
    <w:p w:rsidR="009E72A8" w:rsidRDefault="009E72A8" w:rsidP="009E72A8">
      <w:pPr>
        <w:pStyle w:val="Quellcode"/>
      </w:pPr>
      <w:r>
        <w:t xml:space="preserve">                    move();</w:t>
      </w:r>
    </w:p>
    <w:p w:rsidR="009E72A8" w:rsidRDefault="009E72A8" w:rsidP="009E72A8">
      <w:pPr>
        <w:pStyle w:val="Quellcode"/>
      </w:pPr>
      <w:r>
        <w:t xml:space="preserve">                }</w:t>
      </w:r>
    </w:p>
    <w:p w:rsidR="009E72A8" w:rsidRDefault="009E72A8" w:rsidP="009E72A8">
      <w:pPr>
        <w:pStyle w:val="Quellcode"/>
      </w:pPr>
      <w:r>
        <w:t xml:space="preserve">            }</w:t>
      </w:r>
    </w:p>
    <w:p w:rsidR="009E72A8" w:rsidRDefault="009E72A8" w:rsidP="009E72A8">
      <w:pPr>
        <w:pStyle w:val="Quellcode"/>
      </w:pPr>
      <w:r>
        <w:t xml:space="preserve">        }</w:t>
      </w:r>
    </w:p>
    <w:p w:rsidR="00042216" w:rsidRDefault="009E72A8" w:rsidP="009E72A8">
      <w:pPr>
        <w:pStyle w:val="Quellcode"/>
      </w:pPr>
      <w:r>
        <w:t xml:space="preserve">    }  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16:</w:t>
      </w:r>
    </w:p>
    <w:p w:rsidR="00165024" w:rsidRPr="005457A9" w:rsidRDefault="00165024" w:rsidP="00165024">
      <w:pPr>
        <w:pStyle w:val="Quellcode"/>
        <w:rPr>
          <w:lang w:val="en-US"/>
        </w:rPr>
      </w:pPr>
      <w:r w:rsidRPr="002A746F">
        <w:t xml:space="preserve">    </w:t>
      </w:r>
      <w:r w:rsidRPr="005457A9">
        <w:rPr>
          <w:lang w:val="en-US"/>
        </w:rPr>
        <w:t xml:space="preserve">public void act()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5457A9">
        <w:rPr>
          <w:lang w:val="en-US"/>
        </w:rPr>
        <w:t xml:space="preserve">    </w:t>
      </w:r>
      <w:r w:rsidRPr="00165024">
        <w:rPr>
          <w:lang w:val="en-US"/>
        </w:rPr>
        <w:t>{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if (!treeFront())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{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removeLeaf();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findNextLeaf(); 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}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public void findNextLeaf()</w:t>
      </w:r>
    </w:p>
    <w:p w:rsidR="00165024" w:rsidRPr="00165024" w:rsidRDefault="00165024" w:rsidP="00165024">
      <w:pPr>
        <w:pStyle w:val="Quellcode"/>
      </w:pPr>
      <w:r w:rsidRPr="00165024">
        <w:rPr>
          <w:lang w:val="en-US"/>
        </w:rPr>
        <w:t xml:space="preserve">    </w:t>
      </w:r>
      <w:r w:rsidRPr="00165024">
        <w:t>{</w:t>
      </w:r>
    </w:p>
    <w:p w:rsidR="00165024" w:rsidRPr="00165024" w:rsidRDefault="00165024" w:rsidP="00165024">
      <w:pPr>
        <w:pStyle w:val="Quellcode"/>
      </w:pPr>
      <w:r w:rsidRPr="00165024">
        <w:t xml:space="preserve">        // look for leaf in front </w:t>
      </w:r>
    </w:p>
    <w:p w:rsidR="00165024" w:rsidRPr="00165024" w:rsidRDefault="00165024" w:rsidP="00165024">
      <w:pPr>
        <w:pStyle w:val="Quellcode"/>
      </w:pPr>
      <w:r w:rsidRPr="00165024">
        <w:t xml:space="preserve">        // (erst mal vorne schauen)</w:t>
      </w:r>
    </w:p>
    <w:p w:rsidR="00165024" w:rsidRPr="002A746F" w:rsidRDefault="00165024" w:rsidP="00165024">
      <w:pPr>
        <w:pStyle w:val="Quellcode"/>
      </w:pPr>
      <w:r w:rsidRPr="00165024">
        <w:t xml:space="preserve">        </w:t>
      </w:r>
      <w:r w:rsidRPr="002A746F">
        <w:t>move();</w:t>
      </w:r>
    </w:p>
    <w:p w:rsidR="00165024" w:rsidRPr="002A746F" w:rsidRDefault="00165024" w:rsidP="00165024">
      <w:pPr>
        <w:pStyle w:val="Quellcode"/>
      </w:pPr>
      <w:r w:rsidRPr="002A746F">
        <w:t xml:space="preserve">        if (!onLeaf())</w:t>
      </w:r>
    </w:p>
    <w:p w:rsidR="00165024" w:rsidRPr="002A746F" w:rsidRDefault="00165024" w:rsidP="00165024">
      <w:pPr>
        <w:pStyle w:val="Quellcode"/>
      </w:pPr>
      <w:r w:rsidRPr="002A746F">
        <w:t xml:space="preserve">        {</w:t>
      </w:r>
    </w:p>
    <w:p w:rsidR="00165024" w:rsidRPr="00165024" w:rsidRDefault="002A746F" w:rsidP="00165024">
      <w:pPr>
        <w:pStyle w:val="Quellcode"/>
      </w:pPr>
      <w:r w:rsidRPr="002A746F">
        <w:t xml:space="preserve">            // </w:t>
      </w:r>
      <w:r w:rsidR="00165024" w:rsidRPr="00165024">
        <w:t>kein Blatt vorne, also zurueck und links schauen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t xml:space="preserve">            </w:t>
      </w:r>
      <w:r w:rsidRPr="00165024">
        <w:rPr>
          <w:lang w:val="en-US"/>
        </w:rPr>
        <w:t>turnAndGoBack();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turnRight();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move();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if (!onLeaf())</w:t>
      </w:r>
    </w:p>
    <w:p w:rsidR="00165024" w:rsidRPr="005457A9" w:rsidRDefault="00165024" w:rsidP="00165024">
      <w:pPr>
        <w:pStyle w:val="Quellcode"/>
      </w:pPr>
      <w:r w:rsidRPr="00165024">
        <w:rPr>
          <w:lang w:val="en-US"/>
        </w:rPr>
        <w:t xml:space="preserve">            </w:t>
      </w:r>
      <w:r w:rsidRPr="005457A9">
        <w:t>{</w:t>
      </w:r>
    </w:p>
    <w:p w:rsidR="00165024" w:rsidRPr="00165024" w:rsidRDefault="00165024" w:rsidP="00165024">
      <w:pPr>
        <w:pStyle w:val="Quellcode"/>
      </w:pPr>
      <w:r w:rsidRPr="002A746F">
        <w:t xml:space="preserve">                </w:t>
      </w:r>
      <w:r w:rsidR="002A746F">
        <w:t xml:space="preserve">// </w:t>
      </w:r>
      <w:r w:rsidRPr="00165024">
        <w:t>links ist auch kein Bl</w:t>
      </w:r>
      <w:r w:rsidR="002A746F">
        <w:t>att; dann muss es rechts liegen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t xml:space="preserve">                </w:t>
      </w:r>
      <w:r w:rsidRPr="00165024">
        <w:rPr>
          <w:lang w:val="en-US"/>
        </w:rPr>
        <w:t>turnAndGoBack();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    move();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public void turnAndGoBack()</w:t>
      </w:r>
    </w:p>
    <w:p w:rsidR="00165024" w:rsidRPr="002A746F" w:rsidRDefault="00165024" w:rsidP="00165024">
      <w:pPr>
        <w:pStyle w:val="Quellcode"/>
      </w:pPr>
      <w:r w:rsidRPr="00165024">
        <w:rPr>
          <w:lang w:val="en-US"/>
        </w:rPr>
        <w:t xml:space="preserve">    </w:t>
      </w:r>
      <w:r w:rsidRPr="002A746F">
        <w:t>{</w:t>
      </w:r>
    </w:p>
    <w:p w:rsidR="00165024" w:rsidRPr="002A746F" w:rsidRDefault="00165024" w:rsidP="00165024">
      <w:pPr>
        <w:pStyle w:val="Quellcode"/>
      </w:pPr>
      <w:r w:rsidRPr="002A746F">
        <w:t xml:space="preserve">        turnLeft();</w:t>
      </w:r>
    </w:p>
    <w:p w:rsidR="00165024" w:rsidRPr="002A746F" w:rsidRDefault="00165024" w:rsidP="00165024">
      <w:pPr>
        <w:pStyle w:val="Quellcode"/>
      </w:pPr>
      <w:r w:rsidRPr="002A746F">
        <w:t xml:space="preserve">        turnLeft();</w:t>
      </w:r>
    </w:p>
    <w:p w:rsidR="00165024" w:rsidRPr="002A746F" w:rsidRDefault="00165024" w:rsidP="00165024">
      <w:pPr>
        <w:pStyle w:val="Quellcode"/>
      </w:pPr>
      <w:r w:rsidRPr="002A746F">
        <w:t xml:space="preserve">        move();</w:t>
      </w:r>
    </w:p>
    <w:p w:rsidR="00042216" w:rsidRDefault="00AC0271" w:rsidP="00165024">
      <w:pPr>
        <w:pStyle w:val="Quellcode"/>
      </w:pPr>
      <w:r w:rsidRPr="00165024">
        <w:t xml:space="preserve">    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18: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2A746F">
        <w:t xml:space="preserve">    </w:t>
      </w:r>
      <w:r w:rsidRPr="00A905AD">
        <w:rPr>
          <w:lang w:val="en-US"/>
        </w:rPr>
        <w:t xml:space="preserve">public void act()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while (!onLeaf())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if (treeFront())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    goAroundTree();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}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else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    move();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}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}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// Found leaf --&gt; eat it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removeLeaf();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}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public void goAroundTree()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turnLeft();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move();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turnRight();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move();</w:t>
      </w:r>
    </w:p>
    <w:p w:rsidR="00A905AD" w:rsidRPr="00A905AD" w:rsidRDefault="00A905AD" w:rsidP="00A905AD">
      <w:pPr>
        <w:pStyle w:val="Quellcode"/>
        <w:rPr>
          <w:lang w:val="en-US"/>
        </w:rPr>
      </w:pP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while (treeRight())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move();</w:t>
      </w:r>
    </w:p>
    <w:p w:rsidR="00A905AD" w:rsidRDefault="00A905AD" w:rsidP="00A905AD">
      <w:pPr>
        <w:pStyle w:val="Quellcode"/>
      </w:pPr>
      <w:r w:rsidRPr="00A905AD">
        <w:rPr>
          <w:lang w:val="en-US"/>
        </w:rPr>
        <w:t xml:space="preserve">        </w:t>
      </w:r>
      <w:r>
        <w:t>}</w:t>
      </w:r>
    </w:p>
    <w:p w:rsidR="00A905AD" w:rsidRDefault="00A905AD" w:rsidP="00A905AD">
      <w:pPr>
        <w:pStyle w:val="Quellcode"/>
      </w:pPr>
    </w:p>
    <w:p w:rsidR="00A905AD" w:rsidRDefault="00A905AD" w:rsidP="00A905AD">
      <w:pPr>
        <w:pStyle w:val="Quellcode"/>
      </w:pPr>
      <w:r>
        <w:t xml:space="preserve">        turnRight();</w:t>
      </w:r>
    </w:p>
    <w:p w:rsidR="00A905AD" w:rsidRDefault="00A905AD" w:rsidP="00A905AD">
      <w:pPr>
        <w:pStyle w:val="Quellcode"/>
      </w:pPr>
      <w:r>
        <w:t xml:space="preserve">        move();</w:t>
      </w:r>
    </w:p>
    <w:p w:rsidR="00A905AD" w:rsidRDefault="00A905AD" w:rsidP="00A905AD">
      <w:pPr>
        <w:pStyle w:val="Quellcode"/>
      </w:pPr>
      <w:r>
        <w:t xml:space="preserve">        turnLeft(); </w:t>
      </w:r>
    </w:p>
    <w:p w:rsidR="009E72A8" w:rsidRDefault="00A905AD" w:rsidP="00A905AD">
      <w:pPr>
        <w:pStyle w:val="Quellcode"/>
      </w:pPr>
      <w:r>
        <w:t xml:space="preserve">    }</w:t>
      </w:r>
    </w:p>
    <w:p w:rsidR="009E72A8" w:rsidRDefault="009E72A8" w:rsidP="00042216"/>
    <w:p w:rsidR="009E72A8" w:rsidRDefault="009E72A8" w:rsidP="009E72A8">
      <w:pPr>
        <w:pStyle w:val="Aufgabe"/>
      </w:pPr>
      <w:r>
        <w:t>Lösung zu Aufgabe 19: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2A746F">
        <w:t xml:space="preserve">    </w:t>
      </w:r>
      <w:r w:rsidRPr="00DF7E87">
        <w:rPr>
          <w:lang w:val="en-US"/>
        </w:rPr>
        <w:t xml:space="preserve">public void act()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while (treeFront())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oneStepUp();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}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public void oneStepUp()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turnLeft();</w:t>
      </w:r>
    </w:p>
    <w:p w:rsidR="00DF7E87" w:rsidRDefault="00DF7E87" w:rsidP="00DF7E87">
      <w:pPr>
        <w:pStyle w:val="Quellcode"/>
      </w:pPr>
      <w:r w:rsidRPr="00DF7E87">
        <w:rPr>
          <w:lang w:val="en-US"/>
        </w:rPr>
        <w:t xml:space="preserve">        </w:t>
      </w:r>
      <w:r>
        <w:t>move();</w:t>
      </w:r>
    </w:p>
    <w:p w:rsidR="00DF7E87" w:rsidRDefault="00DF7E87" w:rsidP="00DF7E87">
      <w:pPr>
        <w:pStyle w:val="Quellcode"/>
      </w:pPr>
      <w:r>
        <w:t xml:space="preserve">        turnRight();</w:t>
      </w:r>
    </w:p>
    <w:p w:rsidR="00DF7E87" w:rsidRDefault="00DF7E87" w:rsidP="00DF7E87">
      <w:pPr>
        <w:pStyle w:val="Quellcode"/>
      </w:pPr>
      <w:r>
        <w:t xml:space="preserve">        move();</w:t>
      </w:r>
    </w:p>
    <w:p w:rsidR="009E72A8" w:rsidRDefault="00DF7E87" w:rsidP="00DF7E87">
      <w:pPr>
        <w:pStyle w:val="Quellcode"/>
      </w:pPr>
      <w:r>
        <w:t xml:space="preserve">    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20: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2A746F">
        <w:t xml:space="preserve">    </w:t>
      </w:r>
      <w:r w:rsidRPr="00DF7E87">
        <w:rPr>
          <w:lang w:val="en-US"/>
        </w:rPr>
        <w:t xml:space="preserve">public void act()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makeOneStep();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} 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public void makeOneStep()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if (!treeRight())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// no tree right --&gt; go right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turnRight();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move();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else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// there is a tree right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if (!treeFront())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// no tree in front --&gt; move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move();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else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// trees right and front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if (! treeLeft())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// no tree left --&gt; go left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turnLeft();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move();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else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// trees right, front and left: dead end</w:t>
      </w:r>
    </w:p>
    <w:p w:rsidR="00DF7E87" w:rsidRDefault="00DF7E87" w:rsidP="00DF7E87">
      <w:pPr>
        <w:pStyle w:val="Quellcode"/>
      </w:pPr>
      <w:r w:rsidRPr="00DF7E87">
        <w:rPr>
          <w:lang w:val="en-US"/>
        </w:rPr>
        <w:t xml:space="preserve">                    </w:t>
      </w:r>
      <w:r>
        <w:t>turnLeft();</w:t>
      </w:r>
    </w:p>
    <w:p w:rsidR="00DF7E87" w:rsidRDefault="00DF7E87" w:rsidP="00DF7E87">
      <w:pPr>
        <w:pStyle w:val="Quellcode"/>
      </w:pPr>
      <w:r>
        <w:t xml:space="preserve">                    turnLeft();</w:t>
      </w:r>
    </w:p>
    <w:p w:rsidR="00DF7E87" w:rsidRDefault="00DF7E87" w:rsidP="00DF7E87">
      <w:pPr>
        <w:pStyle w:val="Quellcode"/>
      </w:pPr>
      <w:r>
        <w:t xml:space="preserve">                    move();</w:t>
      </w:r>
    </w:p>
    <w:p w:rsidR="00DF7E87" w:rsidRDefault="00DF7E87" w:rsidP="00DF7E87">
      <w:pPr>
        <w:pStyle w:val="Quellcode"/>
      </w:pPr>
      <w:r>
        <w:t xml:space="preserve">                }</w:t>
      </w:r>
    </w:p>
    <w:p w:rsidR="00DF7E87" w:rsidRDefault="00DF7E87" w:rsidP="00DF7E87">
      <w:pPr>
        <w:pStyle w:val="Quellcode"/>
      </w:pPr>
      <w:r>
        <w:t xml:space="preserve">            }</w:t>
      </w:r>
    </w:p>
    <w:p w:rsidR="00DF7E87" w:rsidRDefault="00DF7E87" w:rsidP="00DF7E87">
      <w:pPr>
        <w:pStyle w:val="Quellcode"/>
      </w:pPr>
      <w:r>
        <w:t xml:space="preserve">        }</w:t>
      </w:r>
    </w:p>
    <w:p w:rsidR="009E72A8" w:rsidRDefault="00DF7E87" w:rsidP="00DF7E87">
      <w:pPr>
        <w:pStyle w:val="Quellcode"/>
      </w:pPr>
      <w:r>
        <w:t xml:space="preserve">    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113" w:rsidRDefault="008D4113" w:rsidP="0006793C">
      <w:pPr>
        <w:spacing w:after="0" w:line="240" w:lineRule="auto"/>
      </w:pPr>
      <w:r>
        <w:separator/>
      </w:r>
    </w:p>
  </w:endnote>
  <w:endnote w:type="continuationSeparator" w:id="0">
    <w:p w:rsidR="008D4113" w:rsidRDefault="008D411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E11D8A" w:rsidRDefault="00472772" w:rsidP="00E11D8A">
    <w:pPr>
      <w:pStyle w:val="Fuzeile"/>
    </w:pPr>
    <w:r w:rsidRPr="00E11D8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113" w:rsidRDefault="008D4113" w:rsidP="0006793C">
      <w:pPr>
        <w:spacing w:after="0" w:line="240" w:lineRule="auto"/>
      </w:pPr>
      <w:r>
        <w:separator/>
      </w:r>
    </w:p>
  </w:footnote>
  <w:footnote w:type="continuationSeparator" w:id="0">
    <w:p w:rsidR="008D4113" w:rsidRDefault="008D4113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CF1F46" w:rsidRDefault="00472772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EE443" wp14:editId="2127961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>
      <w:t>Kapitel 2: Programmfluss (Lösungen)</w:t>
    </w:r>
    <w:r w:rsidRPr="00CF1F46">
      <w:tab/>
    </w:r>
    <w:r>
      <w:t>Thema: Programmieren</w:t>
    </w:r>
    <w:r w:rsidRPr="00CF1F46">
      <w:tab/>
      <w:t>Seite: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5457A9">
      <w:t>2</w:t>
    </w:r>
    <w:r>
      <w:fldChar w:fldCharType="end"/>
    </w:r>
  </w:p>
  <w:p w:rsidR="00472772" w:rsidRPr="00230B79" w:rsidRDefault="0047277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746F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457A9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3901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113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1B234-0201-4ADF-A1A4-2DA422ED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612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598</cp:revision>
  <cp:lastPrinted>2011-02-21T13:52:00Z</cp:lastPrinted>
  <dcterms:created xsi:type="dcterms:W3CDTF">2010-08-28T19:53:00Z</dcterms:created>
  <dcterms:modified xsi:type="dcterms:W3CDTF">2012-08-22T10:10:00Z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