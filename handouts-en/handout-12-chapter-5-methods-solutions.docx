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F4E54" w:rsidRDefault="005230E1" w:rsidP="00A70584">
      <w:pPr>
        <w:pStyle w:val="Titel"/>
        <w:spacing w:after="240"/>
        <w:rPr>
          <w:sz w:val="44"/>
          <w:lang w:val="en-US"/>
        </w:rPr>
      </w:pPr>
      <w:r w:rsidRPr="001F4E54">
        <w:rPr>
          <w:sz w:val="44"/>
          <w:lang w:val="en-US"/>
        </w:rPr>
        <w:t>Chapter</w:t>
      </w:r>
      <w:r w:rsidR="002F61B4" w:rsidRPr="001F4E54">
        <w:rPr>
          <w:sz w:val="44"/>
          <w:lang w:val="en-US"/>
        </w:rPr>
        <w:t xml:space="preserve"> 5: </w:t>
      </w:r>
      <w:r w:rsidRPr="001F4E54">
        <w:rPr>
          <w:sz w:val="44"/>
          <w:lang w:val="en-US"/>
        </w:rPr>
        <w:t>Methods (Solutions)</w:t>
      </w:r>
    </w:p>
    <w:p w:rsidR="00FC575F" w:rsidRDefault="00FC575F" w:rsidP="00FC575F">
      <w:pPr>
        <w:pStyle w:val="Aufgabe"/>
      </w:pPr>
      <w:r>
        <w:t xml:space="preserve">Solution </w:t>
      </w:r>
      <w:proofErr w:type="spellStart"/>
      <w:r>
        <w:t>to</w:t>
      </w:r>
      <w:proofErr w:type="spellEnd"/>
      <w:r>
        <w:t xml:space="preserve"> Task</w:t>
      </w:r>
      <w:r>
        <w:t xml:space="preserve"> 35: Kuchen backen</w:t>
      </w:r>
    </w:p>
    <w:p w:rsidR="00FC575F" w:rsidRP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FC575F">
        <w:t>public class MyKara extends KaraIO {</w:t>
      </w:r>
    </w:p>
    <w:p w:rsidR="00FC575F" w:rsidRP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FC575F">
        <w:tab/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FC575F">
        <w:tab/>
      </w:r>
      <w:r w:rsidRPr="00E97D3B">
        <w:rPr>
          <w:lang w:val="en-GB"/>
        </w:rPr>
        <w:t>public void act()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  <w:bookmarkStart w:id="0" w:name="_GoBack"/>
      <w:bookmarkEnd w:id="0"/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094288">
        <w:t>turnLeft();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turnLeft();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FC575F" w:rsidRDefault="00FC575F" w:rsidP="00FC575F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FC575F" w:rsidRDefault="00FC575F" w:rsidP="00FC575F">
      <w:pPr>
        <w:pStyle w:val="Aufgabe"/>
      </w:pPr>
      <w:r>
        <w:lastRenderedPageBreak/>
        <w:t xml:space="preserve">Solution </w:t>
      </w:r>
      <w:proofErr w:type="spellStart"/>
      <w:r>
        <w:t>to</w:t>
      </w:r>
      <w:proofErr w:type="spellEnd"/>
      <w:r>
        <w:t xml:space="preserve"> Task</w:t>
      </w:r>
      <w:r>
        <w:t xml:space="preserve"> 36: Kerzen auf Kuchen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 extends KaraIO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094288">
        <w:t>// ...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public void turnAround() {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// ...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FC575F" w:rsidRDefault="00FC575F" w:rsidP="00FC575F">
      <w:r>
        <w:br w:type="page"/>
      </w:r>
    </w:p>
    <w:p w:rsidR="00FC575F" w:rsidRDefault="00FC575F" w:rsidP="00FC575F">
      <w:pPr>
        <w:pStyle w:val="Aufgabe"/>
      </w:pPr>
      <w:r>
        <w:lastRenderedPageBreak/>
        <w:t xml:space="preserve">Solution </w:t>
      </w:r>
      <w:proofErr w:type="spellStart"/>
      <w:r>
        <w:t>to</w:t>
      </w:r>
      <w:proofErr w:type="spellEnd"/>
      <w:r>
        <w:t xml:space="preserve"> Task</w:t>
      </w:r>
      <w:r>
        <w:t xml:space="preserve"> 37: Kerzen nach Alter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 extends KaraIO {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FC575F" w:rsidRPr="0002317A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094288">
        <w:t>// ...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public void turnAround() {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// ...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FC575F" w:rsidRPr="0009428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FC575F" w:rsidRDefault="00FC575F" w:rsidP="00FC575F">
      <w:r>
        <w:br w:type="page"/>
      </w:r>
    </w:p>
    <w:p w:rsidR="00FC575F" w:rsidRDefault="00FC575F" w:rsidP="00FC575F">
      <w:pPr>
        <w:pStyle w:val="Aufgabe"/>
      </w:pPr>
      <w:r>
        <w:lastRenderedPageBreak/>
        <w:t xml:space="preserve">Solution </w:t>
      </w:r>
      <w:proofErr w:type="spellStart"/>
      <w:r>
        <w:t>to</w:t>
      </w:r>
      <w:proofErr w:type="spellEnd"/>
      <w:r>
        <w:t xml:space="preserve"> Task</w:t>
      </w:r>
      <w:r>
        <w:t xml:space="preserve"> 38: Torte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 extends KaraIO {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act() {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342F01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0F7475" w:rsidRDefault="000F7475" w:rsidP="00FC575F">
      <w:pPr>
        <w:pStyle w:val="Aufgabe"/>
      </w:pPr>
    </w:p>
    <w:sectPr w:rsidR="000F7475" w:rsidSect="00A10D57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E74" w:rsidRDefault="00B51E74" w:rsidP="0006793C">
      <w:pPr>
        <w:spacing w:after="0" w:line="240" w:lineRule="auto"/>
      </w:pPr>
      <w:r>
        <w:separator/>
      </w:r>
    </w:p>
  </w:endnote>
  <w:endnote w:type="continuationSeparator" w:id="0">
    <w:p w:rsidR="00B51E74" w:rsidRDefault="00B51E7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3D44C9" w:rsidRDefault="003D44C9" w:rsidP="003D44C9">
    <w:pPr>
      <w:pStyle w:val="Fuzeile"/>
    </w:pPr>
    <w:r w:rsidRPr="003D44C9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E74" w:rsidRDefault="00B51E74" w:rsidP="0006793C">
      <w:pPr>
        <w:spacing w:after="0" w:line="240" w:lineRule="auto"/>
      </w:pPr>
      <w:r>
        <w:separator/>
      </w:r>
    </w:p>
  </w:footnote>
  <w:footnote w:type="continuationSeparator" w:id="0">
    <w:p w:rsidR="00B51E74" w:rsidRDefault="00B51E74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5230E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9944F" wp14:editId="7EAB807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5230E1" w:rsidRPr="005230E1">
      <w:rPr>
        <w:lang w:val="en-US" w:eastAsia="de-CH" w:bidi="ar-SA"/>
      </w:rPr>
      <w:t>Chapter</w:t>
    </w:r>
    <w:r w:rsidR="002F61B4" w:rsidRPr="005230E1">
      <w:rPr>
        <w:lang w:val="en-US"/>
      </w:rPr>
      <w:t xml:space="preserve"> 5: </w:t>
    </w:r>
    <w:r w:rsidR="005230E1" w:rsidRPr="005230E1">
      <w:rPr>
        <w:lang w:val="en-US"/>
      </w:rPr>
      <w:t xml:space="preserve">Methods </w:t>
    </w:r>
    <w:r w:rsidR="00A10D57" w:rsidRPr="005230E1">
      <w:rPr>
        <w:lang w:val="en-US"/>
      </w:rPr>
      <w:t>(</w:t>
    </w:r>
    <w:r w:rsidR="005230E1" w:rsidRPr="005230E1">
      <w:rPr>
        <w:lang w:val="en-US"/>
      </w:rPr>
      <w:t>Solutions</w:t>
    </w:r>
    <w:r w:rsidR="00A10D57" w:rsidRPr="005230E1">
      <w:rPr>
        <w:lang w:val="en-US"/>
      </w:rPr>
      <w:t>)</w:t>
    </w:r>
    <w:r w:rsidR="009948F2" w:rsidRPr="005230E1">
      <w:rPr>
        <w:lang w:val="en-US"/>
      </w:rPr>
      <w:tab/>
    </w:r>
    <w:r w:rsidR="005230E1" w:rsidRPr="005230E1">
      <w:rPr>
        <w:lang w:val="en-US"/>
      </w:rPr>
      <w:t>Topic: Programming</w:t>
    </w:r>
    <w:r w:rsidR="005230E1" w:rsidRPr="005230E1">
      <w:rPr>
        <w:lang w:val="en-US"/>
      </w:rPr>
      <w:tab/>
      <w:t xml:space="preserve">Page: </w:t>
    </w:r>
    <w:r w:rsidR="006B1537" w:rsidRPr="006B1537">
      <w:fldChar w:fldCharType="begin"/>
    </w:r>
    <w:r w:rsidR="006B1537" w:rsidRPr="005230E1">
      <w:rPr>
        <w:lang w:val="en-US"/>
      </w:rPr>
      <w:instrText>PAGE  \* Arabic  \* MERGEFORMAT</w:instrText>
    </w:r>
    <w:r w:rsidR="006B1537" w:rsidRPr="006B1537">
      <w:fldChar w:fldCharType="separate"/>
    </w:r>
    <w:r w:rsidR="00FC575F">
      <w:rPr>
        <w:lang w:val="en-US"/>
      </w:rPr>
      <w:t>1</w:t>
    </w:r>
    <w:r w:rsidR="006B1537" w:rsidRPr="006B1537">
      <w:fldChar w:fldCharType="end"/>
    </w:r>
  </w:p>
  <w:p w:rsidR="009948F2" w:rsidRPr="005230E1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4E54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0E2A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0E1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97BEB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1E74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1F32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445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575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EE2CEE-2D76-47DB-8D4E-00DA12EA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319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620</cp:revision>
  <cp:lastPrinted>2011-03-29T07:17:00Z</cp:lastPrinted>
  <dcterms:created xsi:type="dcterms:W3CDTF">2010-08-28T19:53:00Z</dcterms:created>
  <dcterms:modified xsi:type="dcterms:W3CDTF">2012-09-10T16:23:00Z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